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4E10B" w14:textId="77777777" w:rsidR="00CD38D5" w:rsidRPr="00E60412" w:rsidRDefault="00E60412" w:rsidP="00E60457">
      <w:pPr>
        <w:pStyle w:val="SkyTOC"/>
        <w:rPr>
          <w:rStyle w:val="Emphasis"/>
          <w:b/>
          <w:i w:val="0"/>
          <w:iCs w:val="0"/>
          <w:color w:val="000000" w:themeColor="text1"/>
        </w:rPr>
      </w:pPr>
      <w:r w:rsidRPr="00E60412">
        <w:rPr>
          <w:rStyle w:val="Emphasis"/>
          <w:i w:val="0"/>
          <w:iCs w:val="0"/>
          <w:color w:val="000000" w:themeColor="text1"/>
        </w:rPr>
        <w:t>Sky Go remote Test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1"/>
        <w:gridCol w:w="7607"/>
      </w:tblGrid>
      <w:tr w:rsidR="006A4391" w14:paraId="6588BBE4" w14:textId="77777777" w:rsidTr="006A4391">
        <w:trPr>
          <w:trHeight w:hRule="exact" w:val="397"/>
        </w:trPr>
        <w:tc>
          <w:tcPr>
            <w:tcW w:w="1101" w:type="dxa"/>
          </w:tcPr>
          <w:p w14:paraId="0BDA63BA" w14:textId="77777777" w:rsidR="006A4391" w:rsidRPr="00627328" w:rsidRDefault="006A4391" w:rsidP="006A4391">
            <w:pPr>
              <w:pStyle w:val="SkyTableHeading"/>
              <w:jc w:val="left"/>
              <w:rPr>
                <w:b/>
              </w:rPr>
            </w:pPr>
            <w:r w:rsidRPr="00627328">
              <w:t>To</w:t>
            </w:r>
          </w:p>
        </w:tc>
        <w:tc>
          <w:tcPr>
            <w:tcW w:w="7607" w:type="dxa"/>
          </w:tcPr>
          <w:p w14:paraId="54308C71" w14:textId="77777777" w:rsidR="006A4391" w:rsidRDefault="00E60412" w:rsidP="00745E05">
            <w:pPr>
              <w:pStyle w:val="SkyTableText"/>
            </w:pPr>
            <w:r>
              <w:t xml:space="preserve">Candidate name </w:t>
            </w:r>
          </w:p>
        </w:tc>
      </w:tr>
      <w:tr w:rsidR="006A4391" w14:paraId="1F1AC24E" w14:textId="77777777" w:rsidTr="006A4391">
        <w:trPr>
          <w:trHeight w:hRule="exact" w:val="397"/>
        </w:trPr>
        <w:tc>
          <w:tcPr>
            <w:tcW w:w="1101" w:type="dxa"/>
          </w:tcPr>
          <w:p w14:paraId="499D08CC" w14:textId="77777777" w:rsidR="006A4391" w:rsidRPr="00627328" w:rsidRDefault="006A4391" w:rsidP="006A4391">
            <w:pPr>
              <w:pStyle w:val="SkyTableHeading"/>
              <w:jc w:val="left"/>
              <w:rPr>
                <w:b/>
              </w:rPr>
            </w:pPr>
            <w:r w:rsidRPr="00627328">
              <w:t>From</w:t>
            </w:r>
          </w:p>
        </w:tc>
        <w:tc>
          <w:tcPr>
            <w:tcW w:w="7607" w:type="dxa"/>
          </w:tcPr>
          <w:p w14:paraId="28675453" w14:textId="77777777" w:rsidR="006A4391" w:rsidRDefault="00E60412" w:rsidP="00745E05">
            <w:pPr>
              <w:pStyle w:val="SkyTableText"/>
            </w:pPr>
            <w:r>
              <w:t>Your name &lt;Paulina&gt;</w:t>
            </w:r>
          </w:p>
        </w:tc>
      </w:tr>
      <w:tr w:rsidR="006A4391" w14:paraId="107AD1EF" w14:textId="77777777" w:rsidTr="006A4391">
        <w:trPr>
          <w:trHeight w:hRule="exact" w:val="397"/>
        </w:trPr>
        <w:tc>
          <w:tcPr>
            <w:tcW w:w="1101" w:type="dxa"/>
          </w:tcPr>
          <w:p w14:paraId="609CEF1E" w14:textId="77777777" w:rsidR="006A4391" w:rsidRPr="00627328" w:rsidRDefault="006A4391" w:rsidP="006A4391">
            <w:pPr>
              <w:pStyle w:val="SkyTableHeading"/>
              <w:jc w:val="left"/>
              <w:rPr>
                <w:b/>
              </w:rPr>
            </w:pPr>
            <w:r w:rsidRPr="00627328">
              <w:t>Date</w:t>
            </w:r>
          </w:p>
        </w:tc>
        <w:tc>
          <w:tcPr>
            <w:tcW w:w="7607" w:type="dxa"/>
          </w:tcPr>
          <w:p w14:paraId="7F8E485B" w14:textId="77777777" w:rsidR="006A4391" w:rsidRDefault="00E60412" w:rsidP="00745E05">
            <w:pPr>
              <w:pStyle w:val="SkyTableText"/>
            </w:pPr>
            <w:r>
              <w:t xml:space="preserve">&lt;Date sent&gt; </w:t>
            </w:r>
          </w:p>
        </w:tc>
      </w:tr>
      <w:tr w:rsidR="006A4391" w14:paraId="69206DF4" w14:textId="77777777" w:rsidTr="006A4391">
        <w:trPr>
          <w:trHeight w:hRule="exact" w:val="397"/>
        </w:trPr>
        <w:tc>
          <w:tcPr>
            <w:tcW w:w="1101" w:type="dxa"/>
          </w:tcPr>
          <w:p w14:paraId="52D46F80" w14:textId="77777777" w:rsidR="006A4391" w:rsidRPr="00627328" w:rsidRDefault="006A4391" w:rsidP="006A4391">
            <w:pPr>
              <w:pStyle w:val="SkyTableHeading"/>
              <w:jc w:val="left"/>
              <w:rPr>
                <w:b/>
              </w:rPr>
            </w:pPr>
            <w:r w:rsidRPr="00627328">
              <w:t>Re</w:t>
            </w:r>
          </w:p>
        </w:tc>
        <w:tc>
          <w:tcPr>
            <w:tcW w:w="7607" w:type="dxa"/>
          </w:tcPr>
          <w:p w14:paraId="3AC66BC0" w14:textId="77777777" w:rsidR="006A4391" w:rsidRDefault="00E60412" w:rsidP="00745E05">
            <w:pPr>
              <w:pStyle w:val="SkyTableText"/>
            </w:pPr>
            <w:r>
              <w:t>&lt;Leave this to you to use&gt;</w:t>
            </w:r>
          </w:p>
        </w:tc>
      </w:tr>
    </w:tbl>
    <w:p w14:paraId="1C27153D" w14:textId="77777777" w:rsidR="00E60412" w:rsidRDefault="00E60412" w:rsidP="00E60412">
      <w:pPr>
        <w:rPr>
          <w:rFonts w:ascii="Sky Text" w:hAnsi="Sky Text"/>
          <w:color w:val="000000" w:themeColor="text1"/>
          <w:sz w:val="21"/>
          <w:szCs w:val="21"/>
        </w:rPr>
      </w:pPr>
    </w:p>
    <w:p w14:paraId="226698B5" w14:textId="77777777" w:rsidR="00E60412" w:rsidRDefault="00E60412" w:rsidP="00E60412">
      <w:pPr>
        <w:rPr>
          <w:rFonts w:ascii="Sky Text" w:hAnsi="Sky Text"/>
          <w:color w:val="000000" w:themeColor="text1"/>
          <w:sz w:val="21"/>
          <w:szCs w:val="21"/>
        </w:rPr>
      </w:pPr>
      <w:r w:rsidRPr="00E60412">
        <w:rPr>
          <w:rFonts w:ascii="Sky Text" w:hAnsi="Sky Text"/>
          <w:color w:val="000000" w:themeColor="text1"/>
          <w:sz w:val="21"/>
          <w:szCs w:val="21"/>
        </w:rPr>
        <w:t xml:space="preserve">Recruitment: Remote test  </w:t>
      </w:r>
    </w:p>
    <w:p w14:paraId="54FD1F89" w14:textId="77777777" w:rsidR="00E60412" w:rsidRPr="00E60412" w:rsidRDefault="00E60412" w:rsidP="00E60412">
      <w:pPr>
        <w:rPr>
          <w:color w:val="000000" w:themeColor="text1"/>
        </w:rPr>
      </w:pPr>
    </w:p>
    <w:p w14:paraId="0DAFA510" w14:textId="77777777" w:rsidR="00E60412" w:rsidRPr="00E60412" w:rsidRDefault="00E60412" w:rsidP="00E60412">
      <w:pPr>
        <w:rPr>
          <w:color w:val="000000" w:themeColor="text1"/>
        </w:rPr>
      </w:pPr>
      <w:r w:rsidRPr="00E60412">
        <w:rPr>
          <w:rFonts w:ascii="Sky Text" w:hAnsi="Sky Text"/>
          <w:color w:val="000000" w:themeColor="text1"/>
          <w:sz w:val="21"/>
          <w:szCs w:val="21"/>
        </w:rPr>
        <w:t>Prerequisites</w:t>
      </w:r>
    </w:p>
    <w:p w14:paraId="265C0592" w14:textId="77777777" w:rsidR="00E60412" w:rsidRPr="00E60412" w:rsidRDefault="00E60412" w:rsidP="00E60412">
      <w:pPr>
        <w:rPr>
          <w:color w:val="000000" w:themeColor="text1"/>
        </w:rPr>
      </w:pPr>
      <w:r w:rsidRPr="00E60412">
        <w:rPr>
          <w:color w:val="000000" w:themeColor="text1"/>
          <w:sz w:val="22"/>
          <w:szCs w:val="22"/>
        </w:rPr>
        <w:t> </w:t>
      </w:r>
    </w:p>
    <w:p w14:paraId="334E72B4" w14:textId="77777777" w:rsidR="00E60412" w:rsidRPr="00E60412" w:rsidRDefault="00E60412" w:rsidP="00E60412">
      <w:pPr>
        <w:rPr>
          <w:color w:val="000000" w:themeColor="text1"/>
        </w:rPr>
      </w:pPr>
      <w:r w:rsidRPr="00E60412">
        <w:rPr>
          <w:rFonts w:ascii="Sky Text" w:hAnsi="Sky Text"/>
          <w:color w:val="000000" w:themeColor="text1"/>
          <w:sz w:val="21"/>
          <w:szCs w:val="21"/>
        </w:rPr>
        <w:t>Go to The Movie Database website and register for an API key (https://developers.themoviedb.org/3/getting-started/introduction).</w:t>
      </w:r>
    </w:p>
    <w:p w14:paraId="639333DD" w14:textId="77777777" w:rsidR="00E60412" w:rsidRPr="00E60412" w:rsidRDefault="00E60412" w:rsidP="00E60412">
      <w:pPr>
        <w:rPr>
          <w:color w:val="000000" w:themeColor="text1"/>
        </w:rPr>
      </w:pPr>
      <w:r w:rsidRPr="00E60412">
        <w:rPr>
          <w:color w:val="000000" w:themeColor="text1"/>
          <w:sz w:val="22"/>
          <w:szCs w:val="22"/>
        </w:rPr>
        <w:t> </w:t>
      </w:r>
    </w:p>
    <w:p w14:paraId="21398246" w14:textId="77777777" w:rsidR="00E60412" w:rsidRPr="00E60412" w:rsidRDefault="00E60412" w:rsidP="00E60412">
      <w:pPr>
        <w:rPr>
          <w:color w:val="000000" w:themeColor="text1"/>
        </w:rPr>
      </w:pPr>
      <w:r w:rsidRPr="00E60412">
        <w:rPr>
          <w:rFonts w:ascii="Sky Text" w:hAnsi="Sky Text"/>
          <w:color w:val="000000" w:themeColor="text1"/>
          <w:sz w:val="21"/>
          <w:szCs w:val="21"/>
        </w:rPr>
        <w:t>Bootstrap a project based on ReactJS. You may use any other libraries you see fit.</w:t>
      </w:r>
    </w:p>
    <w:p w14:paraId="36477ADE" w14:textId="77777777" w:rsidR="00E60412" w:rsidRPr="00E60412" w:rsidRDefault="00E60412" w:rsidP="00E60412">
      <w:pPr>
        <w:rPr>
          <w:color w:val="000000" w:themeColor="text1"/>
        </w:rPr>
      </w:pPr>
      <w:r w:rsidRPr="00E60412">
        <w:rPr>
          <w:color w:val="000000" w:themeColor="text1"/>
          <w:sz w:val="22"/>
          <w:szCs w:val="22"/>
        </w:rPr>
        <w:t> </w:t>
      </w:r>
    </w:p>
    <w:p w14:paraId="6F415C67" w14:textId="77777777" w:rsidR="00E60412" w:rsidRPr="00E60412" w:rsidRDefault="00E60412" w:rsidP="00E60412">
      <w:pPr>
        <w:rPr>
          <w:color w:val="000000" w:themeColor="text1"/>
        </w:rPr>
      </w:pPr>
      <w:r w:rsidRPr="00E60412">
        <w:rPr>
          <w:rFonts w:ascii="Sky Text" w:hAnsi="Sky Text"/>
          <w:color w:val="000000" w:themeColor="text1"/>
          <w:sz w:val="21"/>
          <w:szCs w:val="21"/>
        </w:rPr>
        <w:t>Requirements</w:t>
      </w:r>
    </w:p>
    <w:p w14:paraId="3982DFBE" w14:textId="77777777" w:rsidR="00E60412" w:rsidRPr="00E60412" w:rsidRDefault="00E60412" w:rsidP="00E60412">
      <w:pPr>
        <w:rPr>
          <w:color w:val="000000" w:themeColor="text1"/>
        </w:rPr>
      </w:pPr>
      <w:r w:rsidRPr="00E60412">
        <w:rPr>
          <w:rFonts w:ascii="Sky Text" w:hAnsi="Sky Text"/>
          <w:color w:val="000000" w:themeColor="text1"/>
          <w:sz w:val="21"/>
          <w:szCs w:val="21"/>
        </w:rPr>
        <w:t xml:space="preserve">Create a movie search application that allows a user to search for a movie, tv show or actor and be presented with a list of search results. Use the TMDB API to source your data. </w:t>
      </w:r>
    </w:p>
    <w:p w14:paraId="6CCE4D78" w14:textId="77777777" w:rsidR="00E60412" w:rsidRPr="00E60412" w:rsidRDefault="00E60412" w:rsidP="00E60412">
      <w:pPr>
        <w:rPr>
          <w:color w:val="000000" w:themeColor="text1"/>
        </w:rPr>
      </w:pPr>
      <w:r w:rsidRPr="00E60412">
        <w:rPr>
          <w:color w:val="000000" w:themeColor="text1"/>
          <w:sz w:val="22"/>
          <w:szCs w:val="22"/>
        </w:rPr>
        <w:t> </w:t>
      </w:r>
    </w:p>
    <w:p w14:paraId="417EDF71" w14:textId="77777777" w:rsidR="00E60412" w:rsidRPr="00E60412" w:rsidRDefault="00E60412" w:rsidP="00E60412">
      <w:pPr>
        <w:rPr>
          <w:color w:val="000000" w:themeColor="text1"/>
        </w:rPr>
      </w:pPr>
      <w:r w:rsidRPr="00E60412">
        <w:rPr>
          <w:rFonts w:ascii="Sky Text" w:hAnsi="Sky Text"/>
          <w:color w:val="000000" w:themeColor="text1"/>
          <w:sz w:val="21"/>
          <w:szCs w:val="21"/>
        </w:rPr>
        <w:t>In the following acceptance criterial, a ‘show’ refers to either a movie or TV show.</w:t>
      </w:r>
    </w:p>
    <w:p w14:paraId="3B4ECCCA" w14:textId="77777777" w:rsidR="00E60412" w:rsidRPr="00E60412" w:rsidRDefault="00E60412" w:rsidP="00E60412">
      <w:pPr>
        <w:rPr>
          <w:color w:val="000000" w:themeColor="text1"/>
        </w:rPr>
      </w:pPr>
      <w:r w:rsidRPr="00E60412">
        <w:rPr>
          <w:rFonts w:ascii="Sky Text" w:hAnsi="Sky Text"/>
          <w:color w:val="000000" w:themeColor="text1"/>
          <w:sz w:val="21"/>
          <w:szCs w:val="21"/>
        </w:rPr>
        <w:t>Acceptance Criteria</w:t>
      </w:r>
    </w:p>
    <w:p w14:paraId="591339F2" w14:textId="77777777" w:rsidR="00E60412" w:rsidRPr="00E60412" w:rsidRDefault="00E60412" w:rsidP="00E60412">
      <w:pPr>
        <w:rPr>
          <w:color w:val="000000" w:themeColor="text1"/>
        </w:rPr>
      </w:pPr>
      <w:r w:rsidRPr="00E60412">
        <w:rPr>
          <w:color w:val="000000" w:themeColor="text1"/>
          <w:sz w:val="22"/>
          <w:szCs w:val="22"/>
        </w:rPr>
        <w:t> </w:t>
      </w:r>
    </w:p>
    <w:p w14:paraId="51A2ED94" w14:textId="77777777" w:rsidR="00E60412" w:rsidRPr="00E60412" w:rsidRDefault="00E60412" w:rsidP="00E60412">
      <w:pPr>
        <w:rPr>
          <w:color w:val="000000" w:themeColor="text1"/>
        </w:rPr>
      </w:pPr>
      <w:r w:rsidRPr="00E60412">
        <w:rPr>
          <w:rFonts w:ascii="Sky Text" w:hAnsi="Sky Text"/>
          <w:color w:val="000000" w:themeColor="text1"/>
          <w:sz w:val="21"/>
          <w:szCs w:val="21"/>
        </w:rPr>
        <w:t>AC1</w:t>
      </w:r>
    </w:p>
    <w:p w14:paraId="7281197C" w14:textId="77777777" w:rsidR="00E60412" w:rsidRPr="00E60412" w:rsidRDefault="00E60412" w:rsidP="00E60412">
      <w:pPr>
        <w:rPr>
          <w:color w:val="000000" w:themeColor="text1"/>
        </w:rPr>
      </w:pPr>
      <w:r w:rsidRPr="00E60412">
        <w:rPr>
          <w:rFonts w:ascii="Sky Text" w:hAnsi="Sky Text"/>
          <w:color w:val="000000" w:themeColor="text1"/>
          <w:sz w:val="21"/>
          <w:szCs w:val="21"/>
        </w:rPr>
        <w:t>When a user first lands on the page, they are presented with a search input field and a search button.</w:t>
      </w:r>
    </w:p>
    <w:p w14:paraId="5DBB9844" w14:textId="77777777" w:rsidR="00E60412" w:rsidRPr="00E60412" w:rsidRDefault="00E60412" w:rsidP="00E60412">
      <w:pPr>
        <w:rPr>
          <w:color w:val="000000" w:themeColor="text1"/>
        </w:rPr>
      </w:pPr>
      <w:r w:rsidRPr="00E60412">
        <w:rPr>
          <w:color w:val="000000" w:themeColor="text1"/>
          <w:sz w:val="22"/>
          <w:szCs w:val="22"/>
        </w:rPr>
        <w:t> </w:t>
      </w:r>
    </w:p>
    <w:p w14:paraId="00CD4A0A" w14:textId="77777777" w:rsidR="00E60412" w:rsidRPr="00E60412" w:rsidRDefault="00E60412" w:rsidP="00E60412">
      <w:pPr>
        <w:rPr>
          <w:color w:val="000000" w:themeColor="text1"/>
        </w:rPr>
      </w:pPr>
      <w:r w:rsidRPr="00E60412">
        <w:rPr>
          <w:rFonts w:ascii="Sky Text" w:hAnsi="Sky Text"/>
          <w:color w:val="000000" w:themeColor="text1"/>
          <w:sz w:val="21"/>
          <w:szCs w:val="21"/>
        </w:rPr>
        <w:t>AC2</w:t>
      </w:r>
    </w:p>
    <w:p w14:paraId="5E9E133C" w14:textId="77777777" w:rsidR="00E60412" w:rsidRPr="00E60412" w:rsidRDefault="00E60412" w:rsidP="00E60412">
      <w:pPr>
        <w:rPr>
          <w:color w:val="000000" w:themeColor="text1"/>
        </w:rPr>
      </w:pPr>
      <w:r w:rsidRPr="00E60412">
        <w:rPr>
          <w:rFonts w:ascii="Sky Text" w:hAnsi="Sky Text"/>
          <w:color w:val="000000" w:themeColor="text1"/>
          <w:sz w:val="21"/>
          <w:szCs w:val="21"/>
        </w:rPr>
        <w:t>When a user first lands on the page, the search input field has focus.</w:t>
      </w:r>
    </w:p>
    <w:p w14:paraId="7154C813" w14:textId="77777777" w:rsidR="00E60412" w:rsidRPr="00E60412" w:rsidRDefault="00E60412" w:rsidP="00E60412">
      <w:pPr>
        <w:rPr>
          <w:color w:val="000000" w:themeColor="text1"/>
        </w:rPr>
      </w:pPr>
      <w:r w:rsidRPr="00E60412">
        <w:rPr>
          <w:color w:val="000000" w:themeColor="text1"/>
          <w:sz w:val="22"/>
          <w:szCs w:val="22"/>
        </w:rPr>
        <w:t> </w:t>
      </w:r>
    </w:p>
    <w:p w14:paraId="5C8C800E" w14:textId="77777777" w:rsidR="00E60412" w:rsidRPr="00E60412" w:rsidRDefault="00E60412" w:rsidP="00E60412">
      <w:pPr>
        <w:rPr>
          <w:color w:val="000000" w:themeColor="text1"/>
        </w:rPr>
      </w:pPr>
      <w:r w:rsidRPr="00E60412">
        <w:rPr>
          <w:rFonts w:ascii="Sky Text" w:hAnsi="Sky Text"/>
          <w:color w:val="000000" w:themeColor="text1"/>
          <w:sz w:val="21"/>
          <w:szCs w:val="21"/>
        </w:rPr>
        <w:t>AC3</w:t>
      </w:r>
    </w:p>
    <w:p w14:paraId="15197C5E" w14:textId="77777777" w:rsidR="00E60412" w:rsidRPr="00E60412" w:rsidRDefault="00E60412" w:rsidP="00E60412">
      <w:pPr>
        <w:rPr>
          <w:color w:val="000000" w:themeColor="text1"/>
        </w:rPr>
      </w:pPr>
      <w:r w:rsidRPr="00E60412">
        <w:rPr>
          <w:rFonts w:ascii="Sky Text" w:hAnsi="Sky Text"/>
          <w:color w:val="000000" w:themeColor="text1"/>
          <w:sz w:val="21"/>
          <w:szCs w:val="21"/>
        </w:rPr>
        <w:t>A user may type any text into the search input field then click on the search button to initiate a search.</w:t>
      </w:r>
    </w:p>
    <w:p w14:paraId="0DC4EF7A" w14:textId="77777777" w:rsidR="00E60412" w:rsidRPr="00E60412" w:rsidRDefault="00E60412" w:rsidP="00E60412">
      <w:pPr>
        <w:rPr>
          <w:color w:val="000000" w:themeColor="text1"/>
        </w:rPr>
      </w:pPr>
      <w:r w:rsidRPr="00E60412">
        <w:rPr>
          <w:color w:val="000000" w:themeColor="text1"/>
          <w:sz w:val="22"/>
          <w:szCs w:val="22"/>
        </w:rPr>
        <w:t> </w:t>
      </w:r>
    </w:p>
    <w:p w14:paraId="5723E02E" w14:textId="77777777" w:rsidR="00E60412" w:rsidRPr="00E60412" w:rsidRDefault="00E60412" w:rsidP="00E60412">
      <w:pPr>
        <w:rPr>
          <w:color w:val="000000" w:themeColor="text1"/>
        </w:rPr>
      </w:pPr>
      <w:r w:rsidRPr="00E60412">
        <w:rPr>
          <w:rFonts w:ascii="Sky Text" w:hAnsi="Sky Text"/>
          <w:color w:val="000000" w:themeColor="text1"/>
          <w:sz w:val="21"/>
          <w:szCs w:val="21"/>
        </w:rPr>
        <w:t>AC4</w:t>
      </w:r>
    </w:p>
    <w:p w14:paraId="165C1BC8" w14:textId="77777777" w:rsidR="00E60412" w:rsidRPr="00E60412" w:rsidRDefault="00E60412" w:rsidP="00E60412">
      <w:pPr>
        <w:rPr>
          <w:color w:val="000000" w:themeColor="text1"/>
        </w:rPr>
      </w:pPr>
      <w:r w:rsidRPr="00E60412">
        <w:rPr>
          <w:rFonts w:ascii="Sky Text" w:hAnsi="Sky Text"/>
          <w:color w:val="000000" w:themeColor="text1"/>
          <w:sz w:val="21"/>
          <w:szCs w:val="21"/>
        </w:rPr>
        <w:t>A user may type any text into the search input field then press the enter key to initiate a search.</w:t>
      </w:r>
    </w:p>
    <w:p w14:paraId="66A27DAD" w14:textId="77777777" w:rsidR="00E60412" w:rsidRPr="00E60412" w:rsidRDefault="00E60412" w:rsidP="00E60412">
      <w:pPr>
        <w:rPr>
          <w:color w:val="000000" w:themeColor="text1"/>
        </w:rPr>
      </w:pPr>
      <w:r w:rsidRPr="00E60412">
        <w:rPr>
          <w:color w:val="000000" w:themeColor="text1"/>
          <w:sz w:val="22"/>
          <w:szCs w:val="22"/>
        </w:rPr>
        <w:t> </w:t>
      </w:r>
    </w:p>
    <w:p w14:paraId="02BC54A1" w14:textId="77777777" w:rsidR="00E60412" w:rsidRPr="00E60412" w:rsidRDefault="00E60412" w:rsidP="00E60412">
      <w:pPr>
        <w:rPr>
          <w:color w:val="000000" w:themeColor="text1"/>
        </w:rPr>
      </w:pPr>
      <w:r w:rsidRPr="00E60412">
        <w:rPr>
          <w:rFonts w:ascii="Sky Text" w:hAnsi="Sky Text"/>
          <w:color w:val="000000" w:themeColor="text1"/>
          <w:sz w:val="21"/>
          <w:szCs w:val="21"/>
        </w:rPr>
        <w:t>AC5</w:t>
      </w:r>
    </w:p>
    <w:p w14:paraId="0E0764DB" w14:textId="77777777" w:rsidR="00E60412" w:rsidRPr="00E60412" w:rsidRDefault="00E60412" w:rsidP="00E60412">
      <w:pPr>
        <w:rPr>
          <w:color w:val="000000" w:themeColor="text1"/>
        </w:rPr>
      </w:pPr>
      <w:r w:rsidRPr="00E60412">
        <w:rPr>
          <w:rFonts w:ascii="Sky Text" w:hAnsi="Sky Text"/>
          <w:color w:val="000000" w:themeColor="text1"/>
          <w:sz w:val="21"/>
          <w:szCs w:val="21"/>
        </w:rPr>
        <w:t>The search input field and the search button are always present on screen during all interactions with the application.</w:t>
      </w:r>
    </w:p>
    <w:p w14:paraId="4CB4DA29" w14:textId="77777777" w:rsidR="00E60412" w:rsidRPr="00E60412" w:rsidRDefault="00E60412" w:rsidP="00E60412">
      <w:pPr>
        <w:rPr>
          <w:color w:val="000000" w:themeColor="text1"/>
        </w:rPr>
      </w:pPr>
      <w:r w:rsidRPr="00E60412">
        <w:rPr>
          <w:color w:val="000000" w:themeColor="text1"/>
          <w:sz w:val="22"/>
          <w:szCs w:val="22"/>
        </w:rPr>
        <w:t> </w:t>
      </w:r>
    </w:p>
    <w:p w14:paraId="51223501" w14:textId="77777777" w:rsidR="00E60412" w:rsidRPr="00E60412" w:rsidRDefault="00E60412" w:rsidP="00E60412">
      <w:pPr>
        <w:rPr>
          <w:color w:val="000000" w:themeColor="text1"/>
        </w:rPr>
      </w:pPr>
      <w:r w:rsidRPr="00E60412">
        <w:rPr>
          <w:rFonts w:ascii="Sky Text" w:hAnsi="Sky Text"/>
          <w:color w:val="000000" w:themeColor="text1"/>
          <w:sz w:val="21"/>
          <w:szCs w:val="21"/>
        </w:rPr>
        <w:t>AC6</w:t>
      </w:r>
    </w:p>
    <w:p w14:paraId="28584699" w14:textId="77777777" w:rsidR="00E60412" w:rsidRPr="00E60412" w:rsidRDefault="00E60412" w:rsidP="00E60412">
      <w:pPr>
        <w:rPr>
          <w:color w:val="000000" w:themeColor="text1"/>
        </w:rPr>
      </w:pPr>
      <w:r w:rsidRPr="00E60412">
        <w:rPr>
          <w:rFonts w:ascii="Sky Text" w:hAnsi="Sky Text"/>
          <w:color w:val="000000" w:themeColor="text1"/>
          <w:sz w:val="21"/>
          <w:szCs w:val="21"/>
        </w:rPr>
        <w:t>Upon initiating a search, the user is presented with the search results.</w:t>
      </w:r>
    </w:p>
    <w:p w14:paraId="5D993040" w14:textId="77777777" w:rsidR="00E60412" w:rsidRPr="00E60412" w:rsidRDefault="00E60412" w:rsidP="00E60412">
      <w:pPr>
        <w:rPr>
          <w:color w:val="000000" w:themeColor="text1"/>
        </w:rPr>
      </w:pPr>
      <w:r w:rsidRPr="00E60412">
        <w:rPr>
          <w:color w:val="000000" w:themeColor="text1"/>
          <w:sz w:val="22"/>
          <w:szCs w:val="22"/>
        </w:rPr>
        <w:t> </w:t>
      </w:r>
    </w:p>
    <w:p w14:paraId="58DCEAD4" w14:textId="77777777" w:rsidR="00E60412" w:rsidRPr="00E60412" w:rsidRDefault="00E60412" w:rsidP="00E60412">
      <w:pPr>
        <w:rPr>
          <w:color w:val="000000" w:themeColor="text1"/>
        </w:rPr>
      </w:pPr>
      <w:r w:rsidRPr="00E60412">
        <w:rPr>
          <w:rFonts w:ascii="Sky Text" w:hAnsi="Sky Text"/>
          <w:color w:val="000000" w:themeColor="text1"/>
          <w:sz w:val="21"/>
          <w:szCs w:val="21"/>
        </w:rPr>
        <w:t>AC7</w:t>
      </w:r>
    </w:p>
    <w:p w14:paraId="2E29B037" w14:textId="77777777" w:rsidR="00E60412" w:rsidRPr="00E60412" w:rsidRDefault="00E60412" w:rsidP="00E60412">
      <w:pPr>
        <w:rPr>
          <w:color w:val="000000" w:themeColor="text1"/>
        </w:rPr>
      </w:pPr>
      <w:r w:rsidRPr="00E60412">
        <w:rPr>
          <w:rFonts w:ascii="Sky Text" w:hAnsi="Sky Text"/>
          <w:color w:val="000000" w:themeColor="text1"/>
          <w:sz w:val="21"/>
          <w:szCs w:val="21"/>
        </w:rPr>
        <w:t>Clicking on one of the results, shows more details of that result.</w:t>
      </w:r>
    </w:p>
    <w:p w14:paraId="105A08B9" w14:textId="503A0415" w:rsidR="00E60412" w:rsidRPr="00E60412" w:rsidRDefault="00E60412" w:rsidP="00E60412">
      <w:pPr>
        <w:rPr>
          <w:color w:val="000000" w:themeColor="text1"/>
        </w:rPr>
      </w:pPr>
    </w:p>
    <w:p w14:paraId="690D5368" w14:textId="77777777" w:rsidR="00E60412" w:rsidRPr="00E60412" w:rsidRDefault="00E60412" w:rsidP="00E60412">
      <w:pPr>
        <w:rPr>
          <w:color w:val="000000" w:themeColor="text1"/>
        </w:rPr>
      </w:pPr>
      <w:r w:rsidRPr="00E60412">
        <w:rPr>
          <w:color w:val="000000" w:themeColor="text1"/>
          <w:sz w:val="22"/>
          <w:szCs w:val="22"/>
        </w:rPr>
        <w:t> </w:t>
      </w:r>
    </w:p>
    <w:p w14:paraId="3F45B172" w14:textId="77777777" w:rsidR="00E60412" w:rsidRPr="00E60412" w:rsidRDefault="00E60412" w:rsidP="00E60412">
      <w:pPr>
        <w:rPr>
          <w:color w:val="000000" w:themeColor="text1"/>
        </w:rPr>
      </w:pPr>
      <w:r w:rsidRPr="00E60412">
        <w:rPr>
          <w:rFonts w:ascii="Sky Text" w:hAnsi="Sky Text"/>
          <w:color w:val="000000" w:themeColor="text1"/>
          <w:sz w:val="21"/>
          <w:szCs w:val="21"/>
        </w:rPr>
        <w:t>AC8</w:t>
      </w:r>
    </w:p>
    <w:p w14:paraId="6FB53522" w14:textId="77777777" w:rsidR="00E60412" w:rsidRPr="00E60412" w:rsidRDefault="00E60412" w:rsidP="00E60412">
      <w:pPr>
        <w:rPr>
          <w:color w:val="000000" w:themeColor="text1"/>
        </w:rPr>
      </w:pPr>
      <w:r w:rsidRPr="00E60412">
        <w:rPr>
          <w:rFonts w:ascii="Sky Text" w:hAnsi="Sky Text"/>
          <w:color w:val="000000" w:themeColor="text1"/>
          <w:sz w:val="21"/>
          <w:szCs w:val="21"/>
        </w:rPr>
        <w:t>The details page will show a full list of cross referential data, ie. a show details page will list all major cast members in that show, an actor details page will list all the shows that the actor has appeared in.</w:t>
      </w:r>
    </w:p>
    <w:p w14:paraId="15C44793" w14:textId="77777777" w:rsidR="00E60412" w:rsidRPr="00E60412" w:rsidRDefault="00E60412" w:rsidP="00E60412">
      <w:pPr>
        <w:rPr>
          <w:color w:val="000000" w:themeColor="text1"/>
        </w:rPr>
      </w:pPr>
      <w:r w:rsidRPr="00E60412">
        <w:rPr>
          <w:color w:val="000000" w:themeColor="text1"/>
          <w:sz w:val="22"/>
          <w:szCs w:val="22"/>
        </w:rPr>
        <w:t> </w:t>
      </w:r>
    </w:p>
    <w:p w14:paraId="25FA8D5F" w14:textId="77777777" w:rsidR="00E60412" w:rsidRPr="00E60412" w:rsidRDefault="00E60412" w:rsidP="00E60412">
      <w:pPr>
        <w:rPr>
          <w:color w:val="000000" w:themeColor="text1"/>
        </w:rPr>
      </w:pPr>
      <w:r w:rsidRPr="00E60412">
        <w:rPr>
          <w:rFonts w:ascii="Sky Text" w:hAnsi="Sky Text"/>
          <w:color w:val="000000" w:themeColor="text1"/>
          <w:sz w:val="21"/>
          <w:szCs w:val="21"/>
        </w:rPr>
        <w:t>AC9</w:t>
      </w:r>
    </w:p>
    <w:p w14:paraId="180E4D7B" w14:textId="77777777" w:rsidR="00E60412" w:rsidRPr="00E60412" w:rsidRDefault="00E60412" w:rsidP="00E60412">
      <w:pPr>
        <w:rPr>
          <w:color w:val="000000" w:themeColor="text1"/>
        </w:rPr>
      </w:pPr>
      <w:r w:rsidRPr="00E60412">
        <w:rPr>
          <w:rFonts w:ascii="Sky Text" w:hAnsi="Sky Text"/>
          <w:color w:val="000000" w:themeColor="text1"/>
          <w:sz w:val="21"/>
          <w:szCs w:val="21"/>
        </w:rPr>
        <w:lastRenderedPageBreak/>
        <w:t>On the details page, the user can click to to make onwards searches, ie. on a show detail page, the user can click on a cast member to be taken to that actor’s details page, on an actors details page, the user can click on any show to be taken to that show’s details page.</w:t>
      </w:r>
    </w:p>
    <w:p w14:paraId="77BF2499" w14:textId="77777777" w:rsidR="00E60412" w:rsidRPr="00E60412" w:rsidRDefault="00E60412" w:rsidP="00E60412">
      <w:pPr>
        <w:rPr>
          <w:color w:val="000000" w:themeColor="text1"/>
        </w:rPr>
      </w:pPr>
      <w:r w:rsidRPr="00E60412">
        <w:rPr>
          <w:color w:val="000000" w:themeColor="text1"/>
          <w:sz w:val="22"/>
          <w:szCs w:val="22"/>
        </w:rPr>
        <w:t> </w:t>
      </w:r>
    </w:p>
    <w:p w14:paraId="7AEBF545" w14:textId="77777777" w:rsidR="00E60412" w:rsidRPr="00E60412" w:rsidRDefault="00E60412" w:rsidP="00E60412">
      <w:pPr>
        <w:rPr>
          <w:color w:val="000000" w:themeColor="text1"/>
        </w:rPr>
      </w:pPr>
      <w:r w:rsidRPr="00E60412">
        <w:rPr>
          <w:rFonts w:ascii="Sky Text" w:hAnsi="Sky Text"/>
          <w:color w:val="000000" w:themeColor="text1"/>
          <w:sz w:val="21"/>
          <w:szCs w:val="21"/>
        </w:rPr>
        <w:t>AC10</w:t>
      </w:r>
    </w:p>
    <w:p w14:paraId="492D434A" w14:textId="77777777" w:rsidR="00E60412" w:rsidRPr="00E60412" w:rsidRDefault="00E60412" w:rsidP="00E60412">
      <w:pPr>
        <w:rPr>
          <w:color w:val="000000" w:themeColor="text1"/>
        </w:rPr>
      </w:pPr>
      <w:r w:rsidRPr="00E60412">
        <w:rPr>
          <w:rFonts w:ascii="Sky Text" w:hAnsi="Sky Text"/>
          <w:color w:val="000000" w:themeColor="text1"/>
          <w:sz w:val="21"/>
          <w:szCs w:val="21"/>
        </w:rPr>
        <w:t>Near the search input field and the search button, add an interface element to allow the user to filter the search results for only actors, only movies, only tv shows, or all.</w:t>
      </w:r>
    </w:p>
    <w:p w14:paraId="687B4506" w14:textId="77777777" w:rsidR="00E60412" w:rsidRPr="00E60412" w:rsidRDefault="00E60412" w:rsidP="00E60412">
      <w:pPr>
        <w:rPr>
          <w:color w:val="000000" w:themeColor="text1"/>
        </w:rPr>
      </w:pPr>
      <w:r w:rsidRPr="00E60412">
        <w:rPr>
          <w:color w:val="000000" w:themeColor="text1"/>
          <w:sz w:val="22"/>
          <w:szCs w:val="22"/>
        </w:rPr>
        <w:t> </w:t>
      </w:r>
    </w:p>
    <w:p w14:paraId="5C13DA89" w14:textId="77777777" w:rsidR="00E60412" w:rsidRPr="00E60412" w:rsidRDefault="00E60412" w:rsidP="00E60412">
      <w:pPr>
        <w:rPr>
          <w:color w:val="000000" w:themeColor="text1"/>
        </w:rPr>
      </w:pPr>
      <w:r w:rsidRPr="00E60412">
        <w:rPr>
          <w:rFonts w:ascii="Sky Text" w:hAnsi="Sky Text"/>
          <w:color w:val="000000" w:themeColor="text1"/>
          <w:sz w:val="21"/>
          <w:szCs w:val="21"/>
        </w:rPr>
        <w:t>AC11</w:t>
      </w:r>
    </w:p>
    <w:p w14:paraId="00B38E11" w14:textId="77777777" w:rsidR="00E60412" w:rsidRPr="00E60412" w:rsidRDefault="00E60412" w:rsidP="00E60412">
      <w:pPr>
        <w:rPr>
          <w:color w:val="000000" w:themeColor="text1"/>
        </w:rPr>
      </w:pPr>
      <w:r w:rsidRPr="00E60412">
        <w:rPr>
          <w:rFonts w:ascii="Sky Text" w:hAnsi="Sky Text"/>
          <w:color w:val="000000" w:themeColor="text1"/>
          <w:sz w:val="21"/>
          <w:szCs w:val="21"/>
        </w:rPr>
        <w:t>When a user is typing text into the search input field, after at least 5 characters have been entered, a list of clickable search suggestions is presented to the user.</w:t>
      </w:r>
    </w:p>
    <w:p w14:paraId="035DE2EB" w14:textId="77777777" w:rsidR="00E60412" w:rsidRPr="00E60412" w:rsidRDefault="00E60412" w:rsidP="00E60412">
      <w:pPr>
        <w:rPr>
          <w:color w:val="000000" w:themeColor="text1"/>
        </w:rPr>
      </w:pPr>
      <w:r w:rsidRPr="00E60412">
        <w:rPr>
          <w:color w:val="000000" w:themeColor="text1"/>
          <w:sz w:val="22"/>
          <w:szCs w:val="22"/>
        </w:rPr>
        <w:t> </w:t>
      </w:r>
    </w:p>
    <w:p w14:paraId="43D70273" w14:textId="77777777" w:rsidR="00E60412" w:rsidRPr="00E60412" w:rsidRDefault="00E60412" w:rsidP="00E60412">
      <w:pPr>
        <w:rPr>
          <w:color w:val="000000" w:themeColor="text1"/>
        </w:rPr>
      </w:pPr>
      <w:r w:rsidRPr="00E60412">
        <w:rPr>
          <w:rFonts w:ascii="Sky Text" w:hAnsi="Sky Text"/>
          <w:color w:val="000000" w:themeColor="text1"/>
          <w:sz w:val="21"/>
          <w:szCs w:val="21"/>
        </w:rPr>
        <w:t>AC12</w:t>
      </w:r>
    </w:p>
    <w:p w14:paraId="2A85DA24" w14:textId="77777777" w:rsidR="00E60412" w:rsidRPr="00E60412" w:rsidRDefault="00E60412" w:rsidP="00E60412">
      <w:pPr>
        <w:rPr>
          <w:color w:val="000000" w:themeColor="text1"/>
        </w:rPr>
      </w:pPr>
      <w:r w:rsidRPr="00E60412">
        <w:rPr>
          <w:rFonts w:ascii="Sky Text" w:hAnsi="Sky Text"/>
          <w:color w:val="000000" w:themeColor="text1"/>
          <w:sz w:val="21"/>
          <w:szCs w:val="21"/>
        </w:rPr>
        <w:t>Clicking on a search suggestion takes the user straight to the details page for that suggestion.</w:t>
      </w:r>
    </w:p>
    <w:p w14:paraId="6C0E61EE" w14:textId="77777777" w:rsidR="00E60412" w:rsidRDefault="00E60412" w:rsidP="00E60412"/>
    <w:p w14:paraId="7ECFD2E8" w14:textId="77777777" w:rsidR="006A4391" w:rsidRPr="006A4391" w:rsidRDefault="006A4391" w:rsidP="006A4391">
      <w:pPr>
        <w:pStyle w:val="SkyNormalText"/>
        <w:rPr>
          <w:rStyle w:val="Emphasis"/>
          <w:i w:val="0"/>
          <w:iCs w:val="0"/>
        </w:rPr>
      </w:pPr>
    </w:p>
    <w:sectPr w:rsidR="006A4391" w:rsidRPr="006A4391" w:rsidSect="009C2527">
      <w:headerReference w:type="default" r:id="rId8"/>
      <w:footerReference w:type="even" r:id="rId9"/>
      <w:footerReference w:type="default" r:id="rId10"/>
      <w:pgSz w:w="11907" w:h="16839" w:code="9"/>
      <w:pgMar w:top="567" w:right="1588" w:bottom="318" w:left="1588" w:header="567" w:footer="28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F2471" w14:textId="77777777" w:rsidR="00F07A0E" w:rsidRDefault="00F07A0E">
      <w:r>
        <w:separator/>
      </w:r>
    </w:p>
  </w:endnote>
  <w:endnote w:type="continuationSeparator" w:id="0">
    <w:p w14:paraId="6267D7F2" w14:textId="77777777" w:rsidR="00F07A0E" w:rsidRDefault="00F07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ky Text">
    <w:altName w:val="Sky Text"/>
    <w:panose1 w:val="020B0506040202020204"/>
    <w:charset w:val="00"/>
    <w:family w:val="swiss"/>
    <w:pitch w:val="variable"/>
    <w:sig w:usb0="8000002F" w:usb1="0000000A"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ky Text Medium">
    <w:altName w:val="Sky Text Medium"/>
    <w:panose1 w:val="020B0506040202020204"/>
    <w:charset w:val="00"/>
    <w:family w:val="swiss"/>
    <w:pitch w:val="variable"/>
    <w:sig w:usb0="8000002F" w:usb1="0000000A" w:usb2="00000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E291D" w14:textId="77777777" w:rsidR="00745E05" w:rsidRDefault="00745E05" w:rsidP="00745E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FBFFD9" w14:textId="77777777" w:rsidR="00745E05" w:rsidRDefault="00745E05" w:rsidP="006273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6E594" w14:textId="77777777" w:rsidR="00745E05" w:rsidRDefault="00745E05" w:rsidP="00745E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6836">
      <w:rPr>
        <w:rStyle w:val="PageNumber"/>
        <w:noProof/>
      </w:rPr>
      <w:t>1</w:t>
    </w:r>
    <w:r>
      <w:rPr>
        <w:rStyle w:val="PageNumber"/>
      </w:rPr>
      <w:fldChar w:fldCharType="end"/>
    </w:r>
  </w:p>
  <w:sdt>
    <w:sdtPr>
      <w:id w:val="-1668707243"/>
      <w:docPartObj>
        <w:docPartGallery w:val="Page Numbers (Bottom of Page)"/>
        <w:docPartUnique/>
      </w:docPartObj>
    </w:sdtPr>
    <w:sdtEndPr/>
    <w:sdtContent>
      <w:p w14:paraId="5EE250E1" w14:textId="77777777" w:rsidR="00745E05" w:rsidRPr="00E60457" w:rsidRDefault="00EC6836" w:rsidP="00627328">
        <w:pPr>
          <w:pStyle w:val="SkyFooterText"/>
          <w:ind w:right="360"/>
          <w:jc w:val="center"/>
        </w:pPr>
        <w:r w:rsidRPr="00C6194D">
          <w:rPr>
            <w:noProof/>
            <w:szCs w:val="16"/>
          </w:rPr>
          <w:drawing>
            <wp:inline distT="0" distB="0" distL="0" distR="0" wp14:anchorId="736E5A36" wp14:editId="6B87C5FF">
              <wp:extent cx="568960" cy="34892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y-filled-mark-blue-CMY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72415" cy="351043"/>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C8E81" w14:textId="77777777" w:rsidR="00F07A0E" w:rsidRDefault="00F07A0E">
      <w:r>
        <w:separator/>
      </w:r>
    </w:p>
  </w:footnote>
  <w:footnote w:type="continuationSeparator" w:id="0">
    <w:p w14:paraId="4D02B13E" w14:textId="77777777" w:rsidR="00F07A0E" w:rsidRDefault="00F07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37308" w14:textId="77777777" w:rsidR="00E60412" w:rsidRDefault="00E604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375"/>
    </w:tblGrid>
    <w:tr w:rsidR="00745E05" w:rsidRPr="004E37C4" w14:paraId="12B54E79" w14:textId="77777777" w:rsidTr="00745E05">
      <w:tc>
        <w:tcPr>
          <w:tcW w:w="4473" w:type="dxa"/>
        </w:tcPr>
        <w:p w14:paraId="09B0E056" w14:textId="77777777" w:rsidR="00745E05" w:rsidRPr="004E37C4" w:rsidRDefault="00745E05" w:rsidP="00745E05">
          <w:pPr>
            <w:pStyle w:val="SkyHeaderText"/>
            <w:jc w:val="left"/>
            <w:rPr>
              <w:color w:val="808080" w:themeColor="background1" w:themeShade="80"/>
            </w:rPr>
          </w:pPr>
        </w:p>
      </w:tc>
      <w:tc>
        <w:tcPr>
          <w:tcW w:w="4474" w:type="dxa"/>
        </w:tcPr>
        <w:p w14:paraId="619B0255" w14:textId="77777777" w:rsidR="00745E05" w:rsidRPr="004E37C4" w:rsidRDefault="00745E05" w:rsidP="00627328">
          <w:pPr>
            <w:pStyle w:val="SkyHeaderText"/>
            <w:rPr>
              <w:color w:val="808080" w:themeColor="background1" w:themeShade="80"/>
            </w:rPr>
          </w:pPr>
          <w:r>
            <w:rPr>
              <w:color w:val="808080" w:themeColor="background1" w:themeShade="80"/>
            </w:rPr>
            <w:fldChar w:fldCharType="begin"/>
          </w:r>
          <w:r>
            <w:rPr>
              <w:color w:val="808080" w:themeColor="background1" w:themeShade="80"/>
            </w:rPr>
            <w:instrText xml:space="preserve"> TIME \@ "MMMM d, yyyy" </w:instrText>
          </w:r>
          <w:r>
            <w:rPr>
              <w:color w:val="808080" w:themeColor="background1" w:themeShade="80"/>
            </w:rPr>
            <w:fldChar w:fldCharType="separate"/>
          </w:r>
          <w:r w:rsidR="00F51C04">
            <w:rPr>
              <w:noProof/>
              <w:color w:val="808080" w:themeColor="background1" w:themeShade="80"/>
            </w:rPr>
            <w:t>November 26, 2020</w:t>
          </w:r>
          <w:r>
            <w:rPr>
              <w:color w:val="808080" w:themeColor="background1" w:themeShade="80"/>
            </w:rPr>
            <w:fldChar w:fldCharType="end"/>
          </w:r>
        </w:p>
      </w:tc>
    </w:tr>
  </w:tbl>
  <w:p w14:paraId="50903865" w14:textId="77777777" w:rsidR="00745E05" w:rsidRPr="004E37C4" w:rsidRDefault="00745E05" w:rsidP="00E60412">
    <w:pPr>
      <w:pStyle w:val="SkyHeaderText"/>
      <w:jc w:val="left"/>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A1CEA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221EC"/>
    <w:multiLevelType w:val="multilevel"/>
    <w:tmpl w:val="C0144116"/>
    <w:numStyleLink w:val="SkyBulletList"/>
  </w:abstractNum>
  <w:abstractNum w:abstractNumId="2" w15:restartNumberingAfterBreak="0">
    <w:nsid w:val="05CC03E8"/>
    <w:multiLevelType w:val="multilevel"/>
    <w:tmpl w:val="DBDC30B4"/>
    <w:lvl w:ilvl="0">
      <w:start w:val="1"/>
      <w:numFmt w:val="bullet"/>
      <w:lvlText w:val=""/>
      <w:lvlJc w:val="left"/>
      <w:pPr>
        <w:ind w:left="360" w:hanging="360"/>
      </w:pPr>
      <w:rPr>
        <w:rFonts w:ascii="Symbol" w:hAnsi="Symbol" w:hint="default"/>
        <w:b w:val="0"/>
        <w:i w:val="0"/>
        <w:color w:val="CC3300"/>
        <w:sz w:val="2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C0621D"/>
    <w:multiLevelType w:val="multilevel"/>
    <w:tmpl w:val="C0144116"/>
    <w:numStyleLink w:val="SkyBulletList"/>
  </w:abstractNum>
  <w:abstractNum w:abstractNumId="4" w15:restartNumberingAfterBreak="0">
    <w:nsid w:val="0C4B4AF2"/>
    <w:multiLevelType w:val="hybridMultilevel"/>
    <w:tmpl w:val="E74601EA"/>
    <w:lvl w:ilvl="0" w:tplc="3A22BAC8">
      <w:start w:val="1"/>
      <w:numFmt w:val="bullet"/>
      <w:lvlText w:val="-"/>
      <w:lvlJc w:val="left"/>
      <w:pPr>
        <w:ind w:left="785" w:hanging="360"/>
      </w:pPr>
      <w:rPr>
        <w:rFonts w:ascii="Sky Text" w:hAnsi="Sky Text" w:hint="default"/>
        <w:b/>
        <w:i w:val="0"/>
        <w:color w:val="CC3300"/>
        <w:sz w:val="2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8CC0926"/>
    <w:multiLevelType w:val="multilevel"/>
    <w:tmpl w:val="C0144116"/>
    <w:numStyleLink w:val="SkyBulletList"/>
  </w:abstractNum>
  <w:abstractNum w:abstractNumId="6" w15:restartNumberingAfterBreak="0">
    <w:nsid w:val="18CF7112"/>
    <w:multiLevelType w:val="multilevel"/>
    <w:tmpl w:val="ADDECBCC"/>
    <w:styleLink w:val="SkyNumberedandLetteredBulletList"/>
    <w:lvl w:ilvl="0">
      <w:start w:val="1"/>
      <w:numFmt w:val="decimal"/>
      <w:lvlText w:val="%1."/>
      <w:lvlJc w:val="left"/>
      <w:pPr>
        <w:tabs>
          <w:tab w:val="num" w:pos="567"/>
        </w:tabs>
        <w:ind w:left="357" w:hanging="357"/>
      </w:pPr>
      <w:rPr>
        <w:rFonts w:ascii="Sky Text" w:hAnsi="Sky Text" w:hint="default"/>
        <w:b w:val="0"/>
        <w:i w:val="0"/>
        <w:color w:val="000099"/>
        <w:sz w:val="20"/>
      </w:rPr>
    </w:lvl>
    <w:lvl w:ilvl="1">
      <w:start w:val="1"/>
      <w:numFmt w:val="lowerLetter"/>
      <w:lvlText w:val="%2."/>
      <w:lvlJc w:val="left"/>
      <w:pPr>
        <w:tabs>
          <w:tab w:val="num" w:pos="567"/>
        </w:tabs>
        <w:ind w:left="828" w:hanging="357"/>
      </w:pPr>
      <w:rPr>
        <w:rFonts w:ascii="Sky Text" w:hAnsi="Sky Text" w:hint="default"/>
        <w:b w:val="0"/>
        <w:i w:val="0"/>
        <w:color w:val="000099"/>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A671B84"/>
    <w:multiLevelType w:val="hybridMultilevel"/>
    <w:tmpl w:val="D8A240C4"/>
    <w:lvl w:ilvl="0" w:tplc="424CD9D2">
      <w:start w:val="1"/>
      <w:numFmt w:val="decimal"/>
      <w:pStyle w:val="SkyNumberedParagraph"/>
      <w:lvlText w:val="%1."/>
      <w:lvlJc w:val="left"/>
      <w:pPr>
        <w:ind w:left="720" w:hanging="360"/>
      </w:pPr>
      <w:rPr>
        <w:rFonts w:ascii="Sky Text" w:hAnsi="Sky Text"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51252F"/>
    <w:multiLevelType w:val="multilevel"/>
    <w:tmpl w:val="C0144116"/>
    <w:numStyleLink w:val="SkyBulletList"/>
  </w:abstractNum>
  <w:abstractNum w:abstractNumId="9" w15:restartNumberingAfterBreak="0">
    <w:nsid w:val="1C076B7E"/>
    <w:multiLevelType w:val="multilevel"/>
    <w:tmpl w:val="C0144116"/>
    <w:styleLink w:val="SkyBulletList"/>
    <w:lvl w:ilvl="0">
      <w:start w:val="1"/>
      <w:numFmt w:val="bullet"/>
      <w:lvlText w:val=""/>
      <w:lvlJc w:val="left"/>
      <w:pPr>
        <w:tabs>
          <w:tab w:val="num" w:pos="828"/>
        </w:tabs>
        <w:ind w:left="360" w:hanging="360"/>
      </w:pPr>
      <w:rPr>
        <w:rFonts w:ascii="Symbol" w:hAnsi="Symbol" w:hint="default"/>
        <w:b w:val="0"/>
        <w:i w:val="0"/>
        <w:color w:val="000099"/>
        <w:sz w:val="28"/>
      </w:rPr>
    </w:lvl>
    <w:lvl w:ilvl="1">
      <w:start w:val="1"/>
      <w:numFmt w:val="bullet"/>
      <w:lvlText w:val="-"/>
      <w:lvlJc w:val="left"/>
      <w:pPr>
        <w:tabs>
          <w:tab w:val="num" w:pos="828"/>
        </w:tabs>
        <w:ind w:left="828" w:hanging="357"/>
      </w:pPr>
      <w:rPr>
        <w:rFonts w:ascii="Sky Text" w:hAnsi="Sky Text" w:hint="default"/>
        <w:b w:val="0"/>
        <w:i w:val="0"/>
        <w:color w:val="000099"/>
        <w:sz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C8F5D85"/>
    <w:multiLevelType w:val="hybridMultilevel"/>
    <w:tmpl w:val="B364B4F8"/>
    <w:lvl w:ilvl="0" w:tplc="3960A91A">
      <w:start w:val="1"/>
      <w:numFmt w:val="bullet"/>
      <w:pStyle w:val="SkyBullet"/>
      <w:lvlText w:val=""/>
      <w:lvlJc w:val="left"/>
      <w:pPr>
        <w:ind w:left="360" w:hanging="360"/>
      </w:pPr>
      <w:rPr>
        <w:rFonts w:ascii="Symbol" w:hAnsi="Symbol" w:hint="default"/>
        <w:color w:val="0092DD"/>
      </w:rPr>
    </w:lvl>
    <w:lvl w:ilvl="1" w:tplc="04090003" w:tentative="1">
      <w:start w:val="1"/>
      <w:numFmt w:val="bullet"/>
      <w:pStyle w:val="SkySub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17918"/>
    <w:multiLevelType w:val="multilevel"/>
    <w:tmpl w:val="C0144116"/>
    <w:numStyleLink w:val="SkyBulletList"/>
  </w:abstractNum>
  <w:abstractNum w:abstractNumId="12" w15:restartNumberingAfterBreak="0">
    <w:nsid w:val="33DF24FC"/>
    <w:multiLevelType w:val="hybridMultilevel"/>
    <w:tmpl w:val="1252130A"/>
    <w:lvl w:ilvl="0" w:tplc="ED707B4A">
      <w:start w:val="1"/>
      <w:numFmt w:val="bullet"/>
      <w:lvlText w:val=""/>
      <w:lvlJc w:val="left"/>
      <w:pPr>
        <w:ind w:left="360" w:hanging="360"/>
      </w:pPr>
      <w:rPr>
        <w:rFonts w:ascii="Symbol" w:hAnsi="Symbol" w:hint="default"/>
        <w:b w:val="0"/>
        <w:i w:val="0"/>
        <w:color w:val="CC3300"/>
        <w:sz w:val="28"/>
      </w:rPr>
    </w:lvl>
    <w:lvl w:ilvl="1" w:tplc="79CE33F4">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720DC"/>
    <w:multiLevelType w:val="multilevel"/>
    <w:tmpl w:val="C0144116"/>
    <w:numStyleLink w:val="SkyBulletList"/>
  </w:abstractNum>
  <w:abstractNum w:abstractNumId="14" w15:restartNumberingAfterBreak="0">
    <w:nsid w:val="3D94173F"/>
    <w:multiLevelType w:val="multilevel"/>
    <w:tmpl w:val="C0144116"/>
    <w:numStyleLink w:val="SkyBulletList"/>
  </w:abstractNum>
  <w:abstractNum w:abstractNumId="15" w15:restartNumberingAfterBreak="0">
    <w:nsid w:val="43392054"/>
    <w:multiLevelType w:val="singleLevel"/>
    <w:tmpl w:val="50764574"/>
    <w:lvl w:ilvl="0">
      <w:start w:val="1"/>
      <w:numFmt w:val="lowerLetter"/>
      <w:pStyle w:val="SkyLetteredBullet"/>
      <w:lvlText w:val="%1."/>
      <w:lvlJc w:val="left"/>
      <w:pPr>
        <w:ind w:left="360" w:hanging="360"/>
      </w:pPr>
      <w:rPr>
        <w:rFonts w:hint="default"/>
        <w:b w:val="0"/>
        <w:i w:val="0"/>
        <w:color w:val="0092DD"/>
        <w:sz w:val="20"/>
      </w:rPr>
    </w:lvl>
  </w:abstractNum>
  <w:abstractNum w:abstractNumId="16" w15:restartNumberingAfterBreak="0">
    <w:nsid w:val="48A474F1"/>
    <w:multiLevelType w:val="multilevel"/>
    <w:tmpl w:val="C0144116"/>
    <w:numStyleLink w:val="SkyBulletList"/>
  </w:abstractNum>
  <w:abstractNum w:abstractNumId="17" w15:restartNumberingAfterBreak="0">
    <w:nsid w:val="5FB55D57"/>
    <w:multiLevelType w:val="multilevel"/>
    <w:tmpl w:val="ADDECBCC"/>
    <w:numStyleLink w:val="SkyNumberedandLetteredBulletList"/>
  </w:abstractNum>
  <w:abstractNum w:abstractNumId="18" w15:restartNumberingAfterBreak="0">
    <w:nsid w:val="66C6754C"/>
    <w:multiLevelType w:val="multilevel"/>
    <w:tmpl w:val="89A285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FB23F9A"/>
    <w:multiLevelType w:val="multilevel"/>
    <w:tmpl w:val="C0144116"/>
    <w:numStyleLink w:val="SkyBulletList"/>
  </w:abstractNum>
  <w:abstractNum w:abstractNumId="20" w15:restartNumberingAfterBreak="0">
    <w:nsid w:val="744709F4"/>
    <w:multiLevelType w:val="multilevel"/>
    <w:tmpl w:val="ADDECBCC"/>
    <w:numStyleLink w:val="SkyNumberedandLetteredBulletList"/>
  </w:abstractNum>
  <w:num w:numId="1">
    <w:abstractNumId w:val="12"/>
  </w:num>
  <w:num w:numId="2">
    <w:abstractNumId w:val="4"/>
  </w:num>
  <w:num w:numId="3">
    <w:abstractNumId w:val="7"/>
  </w:num>
  <w:num w:numId="4">
    <w:abstractNumId w:val="18"/>
  </w:num>
  <w:num w:numId="5">
    <w:abstractNumId w:val="6"/>
  </w:num>
  <w:num w:numId="6">
    <w:abstractNumId w:val="17"/>
  </w:num>
  <w:num w:numId="7">
    <w:abstractNumId w:val="2"/>
  </w:num>
  <w:num w:numId="8">
    <w:abstractNumId w:val="9"/>
  </w:num>
  <w:num w:numId="9">
    <w:abstractNumId w:val="8"/>
  </w:num>
  <w:num w:numId="10">
    <w:abstractNumId w:val="20"/>
  </w:num>
  <w:num w:numId="11">
    <w:abstractNumId w:val="1"/>
  </w:num>
  <w:num w:numId="12">
    <w:abstractNumId w:val="3"/>
  </w:num>
  <w:num w:numId="13">
    <w:abstractNumId w:val="11"/>
  </w:num>
  <w:num w:numId="14">
    <w:abstractNumId w:val="16"/>
  </w:num>
  <w:num w:numId="15">
    <w:abstractNumId w:val="13"/>
  </w:num>
  <w:num w:numId="16">
    <w:abstractNumId w:val="5"/>
  </w:num>
  <w:num w:numId="17">
    <w:abstractNumId w:val="14"/>
  </w:num>
  <w:num w:numId="18">
    <w:abstractNumId w:val="15"/>
  </w:num>
  <w:num w:numId="19">
    <w:abstractNumId w:val="19"/>
  </w:num>
  <w:num w:numId="20">
    <w:abstractNumId w:val="0"/>
  </w:num>
  <w:num w:numId="2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9"/>
  <w:embedSystemFonts/>
  <w:activeWritingStyle w:appName="MSWord" w:lang="en-US" w:vendorID="8" w:dllVersion="513" w:checkStyle="1"/>
  <w:proofState w:spelling="clean" w:grammar="clean"/>
  <w:attachedTemplate r:id="rId1"/>
  <w:stylePaneSortMethod w:val="0000"/>
  <w:defaultTabStop w:val="720"/>
  <w:clickAndTypeStyle w:val="EndnoteText"/>
  <w:drawingGridHorizontalSpacing w:val="100"/>
  <w:drawingGridVerticalSpacing w:val="18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12"/>
    <w:rsid w:val="000019EE"/>
    <w:rsid w:val="00017A31"/>
    <w:rsid w:val="00031373"/>
    <w:rsid w:val="000521CD"/>
    <w:rsid w:val="000578E7"/>
    <w:rsid w:val="00071A9F"/>
    <w:rsid w:val="00095306"/>
    <w:rsid w:val="000A2034"/>
    <w:rsid w:val="000A2161"/>
    <w:rsid w:val="000A709C"/>
    <w:rsid w:val="000B77CB"/>
    <w:rsid w:val="000D0A81"/>
    <w:rsid w:val="000D1484"/>
    <w:rsid w:val="000F75AB"/>
    <w:rsid w:val="000F7F60"/>
    <w:rsid w:val="001020F6"/>
    <w:rsid w:val="0010652A"/>
    <w:rsid w:val="00106894"/>
    <w:rsid w:val="00132201"/>
    <w:rsid w:val="0013573E"/>
    <w:rsid w:val="00135E7D"/>
    <w:rsid w:val="0013600F"/>
    <w:rsid w:val="00142478"/>
    <w:rsid w:val="00146D8F"/>
    <w:rsid w:val="00150F1E"/>
    <w:rsid w:val="0016770E"/>
    <w:rsid w:val="0017333E"/>
    <w:rsid w:val="001748DC"/>
    <w:rsid w:val="00174CD9"/>
    <w:rsid w:val="0018255A"/>
    <w:rsid w:val="00186DB4"/>
    <w:rsid w:val="001D54F7"/>
    <w:rsid w:val="002074A2"/>
    <w:rsid w:val="00221F5F"/>
    <w:rsid w:val="00223341"/>
    <w:rsid w:val="00245CA3"/>
    <w:rsid w:val="00250485"/>
    <w:rsid w:val="002510F8"/>
    <w:rsid w:val="00261B6A"/>
    <w:rsid w:val="00270A36"/>
    <w:rsid w:val="00280816"/>
    <w:rsid w:val="0028272C"/>
    <w:rsid w:val="002862A7"/>
    <w:rsid w:val="00293769"/>
    <w:rsid w:val="002A140F"/>
    <w:rsid w:val="002A417D"/>
    <w:rsid w:val="002A5CA4"/>
    <w:rsid w:val="002A65E8"/>
    <w:rsid w:val="002B6881"/>
    <w:rsid w:val="002C7C6F"/>
    <w:rsid w:val="002D30CC"/>
    <w:rsid w:val="002D567F"/>
    <w:rsid w:val="002E1256"/>
    <w:rsid w:val="002E7F7F"/>
    <w:rsid w:val="002F4E3C"/>
    <w:rsid w:val="003004B9"/>
    <w:rsid w:val="0030206C"/>
    <w:rsid w:val="00310738"/>
    <w:rsid w:val="003215C3"/>
    <w:rsid w:val="003249B0"/>
    <w:rsid w:val="00331527"/>
    <w:rsid w:val="003369E2"/>
    <w:rsid w:val="00347EF8"/>
    <w:rsid w:val="00350633"/>
    <w:rsid w:val="003611E5"/>
    <w:rsid w:val="00362334"/>
    <w:rsid w:val="003648F3"/>
    <w:rsid w:val="00365B96"/>
    <w:rsid w:val="00366DF3"/>
    <w:rsid w:val="00370169"/>
    <w:rsid w:val="0037336E"/>
    <w:rsid w:val="00373B52"/>
    <w:rsid w:val="003746AE"/>
    <w:rsid w:val="00394858"/>
    <w:rsid w:val="00394A4A"/>
    <w:rsid w:val="003A3FEC"/>
    <w:rsid w:val="003B2317"/>
    <w:rsid w:val="003C052A"/>
    <w:rsid w:val="003C1BFE"/>
    <w:rsid w:val="003C5A70"/>
    <w:rsid w:val="003F7DFD"/>
    <w:rsid w:val="00400878"/>
    <w:rsid w:val="00404E5A"/>
    <w:rsid w:val="00431D37"/>
    <w:rsid w:val="00452FD9"/>
    <w:rsid w:val="004606AA"/>
    <w:rsid w:val="0047385F"/>
    <w:rsid w:val="004906D4"/>
    <w:rsid w:val="004B05F6"/>
    <w:rsid w:val="004B10AA"/>
    <w:rsid w:val="004B1BAF"/>
    <w:rsid w:val="004B26A2"/>
    <w:rsid w:val="004B335C"/>
    <w:rsid w:val="004C5A92"/>
    <w:rsid w:val="004D034B"/>
    <w:rsid w:val="004D26AA"/>
    <w:rsid w:val="004D5208"/>
    <w:rsid w:val="004E37C4"/>
    <w:rsid w:val="004E7E96"/>
    <w:rsid w:val="004F7E31"/>
    <w:rsid w:val="00512B2E"/>
    <w:rsid w:val="005148EE"/>
    <w:rsid w:val="00517176"/>
    <w:rsid w:val="00534D76"/>
    <w:rsid w:val="00537C0D"/>
    <w:rsid w:val="00554856"/>
    <w:rsid w:val="00560F3F"/>
    <w:rsid w:val="00565D33"/>
    <w:rsid w:val="005832C9"/>
    <w:rsid w:val="00586E6C"/>
    <w:rsid w:val="00590A10"/>
    <w:rsid w:val="005A5D50"/>
    <w:rsid w:val="005A6895"/>
    <w:rsid w:val="005A7ECC"/>
    <w:rsid w:val="005B0A51"/>
    <w:rsid w:val="005B0EFE"/>
    <w:rsid w:val="005B1D1E"/>
    <w:rsid w:val="005C507B"/>
    <w:rsid w:val="005E3981"/>
    <w:rsid w:val="005E6C2F"/>
    <w:rsid w:val="005F6674"/>
    <w:rsid w:val="0060459E"/>
    <w:rsid w:val="00627328"/>
    <w:rsid w:val="006445BF"/>
    <w:rsid w:val="00647159"/>
    <w:rsid w:val="00664864"/>
    <w:rsid w:val="006747B5"/>
    <w:rsid w:val="006756BE"/>
    <w:rsid w:val="006768E7"/>
    <w:rsid w:val="006878D9"/>
    <w:rsid w:val="00693740"/>
    <w:rsid w:val="006A4391"/>
    <w:rsid w:val="006A5F13"/>
    <w:rsid w:val="006A741C"/>
    <w:rsid w:val="006B147B"/>
    <w:rsid w:val="006B48AF"/>
    <w:rsid w:val="006C211E"/>
    <w:rsid w:val="006C4153"/>
    <w:rsid w:val="006C4CF3"/>
    <w:rsid w:val="006D416D"/>
    <w:rsid w:val="006F208D"/>
    <w:rsid w:val="006F254E"/>
    <w:rsid w:val="006F37B8"/>
    <w:rsid w:val="006F4AC2"/>
    <w:rsid w:val="00702C67"/>
    <w:rsid w:val="007053A9"/>
    <w:rsid w:val="00706A85"/>
    <w:rsid w:val="00716CD4"/>
    <w:rsid w:val="00716F95"/>
    <w:rsid w:val="0072326B"/>
    <w:rsid w:val="00744A08"/>
    <w:rsid w:val="00745E05"/>
    <w:rsid w:val="00763547"/>
    <w:rsid w:val="007646F7"/>
    <w:rsid w:val="00774073"/>
    <w:rsid w:val="0077638D"/>
    <w:rsid w:val="00785123"/>
    <w:rsid w:val="007A2C00"/>
    <w:rsid w:val="007A4D96"/>
    <w:rsid w:val="007A6201"/>
    <w:rsid w:val="007B1A26"/>
    <w:rsid w:val="007B4398"/>
    <w:rsid w:val="007D4198"/>
    <w:rsid w:val="008014FB"/>
    <w:rsid w:val="00815B08"/>
    <w:rsid w:val="00815DF5"/>
    <w:rsid w:val="00816084"/>
    <w:rsid w:val="0082244A"/>
    <w:rsid w:val="008277A6"/>
    <w:rsid w:val="00840472"/>
    <w:rsid w:val="00840F6A"/>
    <w:rsid w:val="00850B24"/>
    <w:rsid w:val="00855453"/>
    <w:rsid w:val="00860EE1"/>
    <w:rsid w:val="00863559"/>
    <w:rsid w:val="008922BD"/>
    <w:rsid w:val="00893F1E"/>
    <w:rsid w:val="008A058D"/>
    <w:rsid w:val="008A3576"/>
    <w:rsid w:val="008A4133"/>
    <w:rsid w:val="008A70C2"/>
    <w:rsid w:val="008B3E4F"/>
    <w:rsid w:val="008B5CCB"/>
    <w:rsid w:val="008D6686"/>
    <w:rsid w:val="008D67C6"/>
    <w:rsid w:val="008D7FDD"/>
    <w:rsid w:val="008F5A3C"/>
    <w:rsid w:val="008F5A4C"/>
    <w:rsid w:val="0090062F"/>
    <w:rsid w:val="00906EF0"/>
    <w:rsid w:val="00921E02"/>
    <w:rsid w:val="00923CC8"/>
    <w:rsid w:val="00925E92"/>
    <w:rsid w:val="009320C1"/>
    <w:rsid w:val="00937141"/>
    <w:rsid w:val="00937C18"/>
    <w:rsid w:val="00941790"/>
    <w:rsid w:val="00950A31"/>
    <w:rsid w:val="00957429"/>
    <w:rsid w:val="009C2527"/>
    <w:rsid w:val="009C71FF"/>
    <w:rsid w:val="009D31B3"/>
    <w:rsid w:val="009E14DE"/>
    <w:rsid w:val="009E717E"/>
    <w:rsid w:val="009F05AC"/>
    <w:rsid w:val="009F06FB"/>
    <w:rsid w:val="00A16D09"/>
    <w:rsid w:val="00A217BB"/>
    <w:rsid w:val="00A35F7C"/>
    <w:rsid w:val="00A4615E"/>
    <w:rsid w:val="00A46D3E"/>
    <w:rsid w:val="00A605C0"/>
    <w:rsid w:val="00A60D0C"/>
    <w:rsid w:val="00A675FB"/>
    <w:rsid w:val="00A72C93"/>
    <w:rsid w:val="00A91E94"/>
    <w:rsid w:val="00A93E85"/>
    <w:rsid w:val="00AB04A9"/>
    <w:rsid w:val="00AE1984"/>
    <w:rsid w:val="00AF0E9D"/>
    <w:rsid w:val="00AF240B"/>
    <w:rsid w:val="00B46828"/>
    <w:rsid w:val="00B46DB0"/>
    <w:rsid w:val="00B54A21"/>
    <w:rsid w:val="00B64F4C"/>
    <w:rsid w:val="00B67CC9"/>
    <w:rsid w:val="00B70A89"/>
    <w:rsid w:val="00B81367"/>
    <w:rsid w:val="00B8269B"/>
    <w:rsid w:val="00B836E8"/>
    <w:rsid w:val="00B879E2"/>
    <w:rsid w:val="00B90773"/>
    <w:rsid w:val="00B90918"/>
    <w:rsid w:val="00B90F7B"/>
    <w:rsid w:val="00BA4FC2"/>
    <w:rsid w:val="00BC67C6"/>
    <w:rsid w:val="00BE793B"/>
    <w:rsid w:val="00BF2D11"/>
    <w:rsid w:val="00BF6AD5"/>
    <w:rsid w:val="00C02C37"/>
    <w:rsid w:val="00C03748"/>
    <w:rsid w:val="00C10122"/>
    <w:rsid w:val="00C24E30"/>
    <w:rsid w:val="00C25801"/>
    <w:rsid w:val="00C40BB4"/>
    <w:rsid w:val="00C57BB8"/>
    <w:rsid w:val="00C6099E"/>
    <w:rsid w:val="00C643C7"/>
    <w:rsid w:val="00C67F75"/>
    <w:rsid w:val="00C84817"/>
    <w:rsid w:val="00C91590"/>
    <w:rsid w:val="00C97A68"/>
    <w:rsid w:val="00C97C42"/>
    <w:rsid w:val="00CA1C3B"/>
    <w:rsid w:val="00CA5B2E"/>
    <w:rsid w:val="00CB70AF"/>
    <w:rsid w:val="00CD38D5"/>
    <w:rsid w:val="00CD7EA8"/>
    <w:rsid w:val="00CE49F0"/>
    <w:rsid w:val="00CE7EC9"/>
    <w:rsid w:val="00CF6BE9"/>
    <w:rsid w:val="00D01782"/>
    <w:rsid w:val="00D1292D"/>
    <w:rsid w:val="00D20A98"/>
    <w:rsid w:val="00D251B2"/>
    <w:rsid w:val="00D4275B"/>
    <w:rsid w:val="00D4293C"/>
    <w:rsid w:val="00D62D11"/>
    <w:rsid w:val="00D84FFB"/>
    <w:rsid w:val="00D9286D"/>
    <w:rsid w:val="00D93A25"/>
    <w:rsid w:val="00DA1C8F"/>
    <w:rsid w:val="00DA29F7"/>
    <w:rsid w:val="00DA4303"/>
    <w:rsid w:val="00DB123C"/>
    <w:rsid w:val="00DB5B1A"/>
    <w:rsid w:val="00DC2EAC"/>
    <w:rsid w:val="00DD0FC3"/>
    <w:rsid w:val="00DD156C"/>
    <w:rsid w:val="00DE198B"/>
    <w:rsid w:val="00DE4B4C"/>
    <w:rsid w:val="00DF3474"/>
    <w:rsid w:val="00DF36AC"/>
    <w:rsid w:val="00E1181D"/>
    <w:rsid w:val="00E20ECF"/>
    <w:rsid w:val="00E214C3"/>
    <w:rsid w:val="00E356A8"/>
    <w:rsid w:val="00E44B27"/>
    <w:rsid w:val="00E4705D"/>
    <w:rsid w:val="00E60412"/>
    <w:rsid w:val="00E60457"/>
    <w:rsid w:val="00E60AE1"/>
    <w:rsid w:val="00E6480A"/>
    <w:rsid w:val="00E71D80"/>
    <w:rsid w:val="00E77E3F"/>
    <w:rsid w:val="00EA6E71"/>
    <w:rsid w:val="00EB470F"/>
    <w:rsid w:val="00EC0B41"/>
    <w:rsid w:val="00EC2EEF"/>
    <w:rsid w:val="00EC6836"/>
    <w:rsid w:val="00ED458F"/>
    <w:rsid w:val="00EE4DA6"/>
    <w:rsid w:val="00EF0D93"/>
    <w:rsid w:val="00EF1F62"/>
    <w:rsid w:val="00EF2068"/>
    <w:rsid w:val="00F07116"/>
    <w:rsid w:val="00F07A0E"/>
    <w:rsid w:val="00F26003"/>
    <w:rsid w:val="00F33143"/>
    <w:rsid w:val="00F33E1A"/>
    <w:rsid w:val="00F51C04"/>
    <w:rsid w:val="00F5458E"/>
    <w:rsid w:val="00F60F57"/>
    <w:rsid w:val="00F71930"/>
    <w:rsid w:val="00F71E7D"/>
    <w:rsid w:val="00F72F02"/>
    <w:rsid w:val="00F84F1D"/>
    <w:rsid w:val="00F85248"/>
    <w:rsid w:val="00F873CE"/>
    <w:rsid w:val="00FA6F5D"/>
    <w:rsid w:val="00FB1E0C"/>
    <w:rsid w:val="00FB1EB2"/>
    <w:rsid w:val="00FB36AB"/>
    <w:rsid w:val="00FB49C7"/>
    <w:rsid w:val="00FB797F"/>
    <w:rsid w:val="00FC6FCD"/>
    <w:rsid w:val="00FE7D81"/>
    <w:rsid w:val="00FF5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18F469"/>
  <w15:docId w15:val="{73E88605-AA97-5A46-B6D0-3B526E47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ky Text" w:eastAsia="Times New Roman" w:hAnsi="Sky Text" w:cs="Times New Roman"/>
        <w:lang w:val="en-US" w:eastAsia="en-US" w:bidi="ar-SA"/>
      </w:rPr>
    </w:rPrDefault>
    <w:pPrDefault/>
  </w:docDefaults>
  <w:latentStyles w:defLockedState="0" w:defUIPriority="0" w:defSemiHidden="0" w:defUnhideWhenUsed="0" w:defQFormat="0" w:count="376">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nhideWhenUsed="1"/>
    <w:lsdException w:name="Strong"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semiHidden="1"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semiHidden="1" w:uiPriority="72"/>
    <w:lsdException w:name="Quote" w:semiHidden="1" w:uiPriority="73"/>
    <w:lsdException w:name="Intense Quote" w:semiHidden="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60412"/>
    <w:rPr>
      <w:rFonts w:ascii="Calibri" w:eastAsiaTheme="minorHAnsi" w:hAnsi="Calibri" w:cs="Calibri"/>
      <w:sz w:val="24"/>
      <w:szCs w:val="24"/>
      <w:lang w:val="en-IM" w:eastAsia="en-GB"/>
    </w:rPr>
  </w:style>
  <w:style w:type="paragraph" w:styleId="Heading1">
    <w:name w:val="heading 1"/>
    <w:basedOn w:val="Normal"/>
    <w:next w:val="Normal"/>
    <w:link w:val="Heading1Char"/>
    <w:semiHidden/>
    <w:rsid w:val="00017A31"/>
    <w:pPr>
      <w:keepNext/>
      <w:numPr>
        <w:numId w:val="4"/>
      </w:numPr>
      <w:spacing w:before="360" w:after="160"/>
      <w:outlineLvl w:val="0"/>
    </w:pPr>
    <w:rPr>
      <w:b/>
      <w:caps/>
      <w:sz w:val="40"/>
    </w:rPr>
  </w:style>
  <w:style w:type="paragraph" w:styleId="Heading2">
    <w:name w:val="heading 2"/>
    <w:basedOn w:val="Normal"/>
    <w:next w:val="Normal"/>
    <w:link w:val="Heading2Char"/>
    <w:semiHidden/>
    <w:rsid w:val="00245CA3"/>
    <w:pPr>
      <w:keepNext/>
      <w:numPr>
        <w:ilvl w:val="1"/>
        <w:numId w:val="4"/>
      </w:numPr>
      <w:spacing w:after="120"/>
      <w:ind w:left="680" w:hanging="680"/>
      <w:outlineLvl w:val="1"/>
    </w:pPr>
    <w:rPr>
      <w:b/>
      <w:sz w:val="32"/>
    </w:rPr>
  </w:style>
  <w:style w:type="paragraph" w:styleId="Heading3">
    <w:name w:val="heading 3"/>
    <w:basedOn w:val="Heading2"/>
    <w:next w:val="Normal"/>
    <w:link w:val="Heading3Char"/>
    <w:semiHidden/>
    <w:rsid w:val="00245CA3"/>
    <w:pPr>
      <w:numPr>
        <w:ilvl w:val="2"/>
      </w:numPr>
      <w:outlineLvl w:val="2"/>
    </w:pPr>
    <w:rPr>
      <w:sz w:val="24"/>
    </w:rPr>
  </w:style>
  <w:style w:type="paragraph" w:styleId="Heading4">
    <w:name w:val="heading 4"/>
    <w:basedOn w:val="Normal"/>
    <w:next w:val="Normal"/>
    <w:link w:val="Heading4Char"/>
    <w:semiHidden/>
    <w:rsid w:val="003F6759"/>
    <w:pPr>
      <w:keepNext/>
      <w:keepLines/>
      <w:numPr>
        <w:ilvl w:val="3"/>
        <w:numId w:val="4"/>
      </w:numPr>
      <w:spacing w:after="240" w:line="240" w:lineRule="atLeast"/>
      <w:outlineLvl w:val="3"/>
    </w:pPr>
    <w:rPr>
      <w:spacing w:val="-4"/>
      <w:kern w:val="28"/>
      <w:sz w:val="22"/>
    </w:rPr>
  </w:style>
  <w:style w:type="paragraph" w:styleId="Heading5">
    <w:name w:val="heading 5"/>
    <w:basedOn w:val="Normal"/>
    <w:next w:val="Normal"/>
    <w:link w:val="Heading5Char"/>
    <w:semiHidden/>
    <w:rsid w:val="003F6759"/>
    <w:pPr>
      <w:keepNext/>
      <w:keepLines/>
      <w:numPr>
        <w:ilvl w:val="4"/>
        <w:numId w:val="4"/>
      </w:numPr>
      <w:spacing w:line="240" w:lineRule="atLeast"/>
      <w:outlineLvl w:val="4"/>
    </w:pPr>
    <w:rPr>
      <w:spacing w:val="-4"/>
      <w:kern w:val="28"/>
    </w:rPr>
  </w:style>
  <w:style w:type="paragraph" w:styleId="Heading6">
    <w:name w:val="heading 6"/>
    <w:basedOn w:val="Normal"/>
    <w:next w:val="Normal"/>
    <w:link w:val="Heading6Char"/>
    <w:semiHidden/>
    <w:rsid w:val="003F6759"/>
    <w:pPr>
      <w:keepNext/>
      <w:keepLines/>
      <w:numPr>
        <w:ilvl w:val="5"/>
        <w:numId w:val="4"/>
      </w:numPr>
      <w:spacing w:before="140" w:line="220" w:lineRule="atLeast"/>
      <w:outlineLvl w:val="5"/>
    </w:pPr>
    <w:rPr>
      <w:i/>
      <w:spacing w:val="-4"/>
      <w:kern w:val="28"/>
    </w:rPr>
  </w:style>
  <w:style w:type="paragraph" w:styleId="Heading7">
    <w:name w:val="heading 7"/>
    <w:basedOn w:val="Normal"/>
    <w:next w:val="Normal"/>
    <w:link w:val="Heading7Char"/>
    <w:semiHidden/>
    <w:rsid w:val="003F6759"/>
    <w:pPr>
      <w:keepNext/>
      <w:keepLines/>
      <w:numPr>
        <w:ilvl w:val="6"/>
        <w:numId w:val="4"/>
      </w:numPr>
      <w:spacing w:before="140" w:line="220" w:lineRule="atLeast"/>
      <w:outlineLvl w:val="6"/>
    </w:pPr>
    <w:rPr>
      <w:spacing w:val="-4"/>
      <w:kern w:val="28"/>
    </w:rPr>
  </w:style>
  <w:style w:type="paragraph" w:styleId="Heading8">
    <w:name w:val="heading 8"/>
    <w:basedOn w:val="Normal"/>
    <w:next w:val="Normal"/>
    <w:link w:val="Heading8Char"/>
    <w:semiHidden/>
    <w:rsid w:val="003F6759"/>
    <w:pPr>
      <w:keepNext/>
      <w:keepLines/>
      <w:numPr>
        <w:ilvl w:val="7"/>
        <w:numId w:val="4"/>
      </w:numPr>
      <w:spacing w:before="140" w:line="220" w:lineRule="atLeast"/>
      <w:outlineLvl w:val="7"/>
    </w:pPr>
    <w:rPr>
      <w:i/>
      <w:spacing w:val="-4"/>
      <w:kern w:val="28"/>
      <w:sz w:val="18"/>
    </w:rPr>
  </w:style>
  <w:style w:type="paragraph" w:styleId="Heading9">
    <w:name w:val="heading 9"/>
    <w:basedOn w:val="Normal"/>
    <w:next w:val="Normal"/>
    <w:semiHidden/>
    <w:rsid w:val="003F6759"/>
    <w:pPr>
      <w:keepNext/>
      <w:keepLines/>
      <w:numPr>
        <w:ilvl w:val="8"/>
        <w:numId w:val="4"/>
      </w:numPr>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semiHidden/>
    <w:rsid w:val="00394B4C"/>
    <w:rPr>
      <w:i/>
      <w:iCs/>
    </w:rPr>
  </w:style>
  <w:style w:type="paragraph" w:customStyle="1" w:styleId="InsideTitle">
    <w:name w:val="Inside Title"/>
    <w:basedOn w:val="Normal"/>
    <w:semiHidden/>
    <w:rsid w:val="00872B23"/>
    <w:pPr>
      <w:keepNext/>
      <w:spacing w:before="2400"/>
    </w:pPr>
    <w:rPr>
      <w:b/>
      <w:sz w:val="32"/>
    </w:rPr>
  </w:style>
  <w:style w:type="paragraph" w:customStyle="1" w:styleId="InsideSubtitle">
    <w:name w:val="Inside Subtitle"/>
    <w:basedOn w:val="Normal"/>
    <w:semiHidden/>
    <w:rsid w:val="0093137B"/>
    <w:pPr>
      <w:spacing w:after="200"/>
    </w:pPr>
    <w:rPr>
      <w:i/>
    </w:rPr>
  </w:style>
  <w:style w:type="paragraph" w:customStyle="1" w:styleId="BulletedList">
    <w:name w:val="Bulleted List"/>
    <w:basedOn w:val="Normal"/>
    <w:link w:val="BulletedListChar"/>
    <w:semiHidden/>
    <w:rsid w:val="000C089E"/>
    <w:pPr>
      <w:tabs>
        <w:tab w:val="num" w:pos="720"/>
      </w:tabs>
      <w:spacing w:after="80"/>
      <w:ind w:left="720" w:hanging="360"/>
      <w:contextualSpacing/>
    </w:pPr>
  </w:style>
  <w:style w:type="character" w:customStyle="1" w:styleId="BulletedListChar">
    <w:name w:val="Bulleted List Char"/>
    <w:basedOn w:val="DefaultParagraphFont"/>
    <w:link w:val="BulletedList"/>
    <w:semiHidden/>
    <w:rsid w:val="009F05AC"/>
  </w:style>
  <w:style w:type="character" w:styleId="CommentReference">
    <w:name w:val="annotation reference"/>
    <w:semiHidden/>
    <w:rsid w:val="002074EC"/>
    <w:rPr>
      <w:rFonts w:ascii="Arial" w:hAnsi="Arial"/>
      <w:sz w:val="16"/>
    </w:rPr>
  </w:style>
  <w:style w:type="paragraph" w:styleId="CommentText">
    <w:name w:val="annotation text"/>
    <w:basedOn w:val="Normal"/>
    <w:link w:val="CommentTextChar"/>
    <w:semiHidden/>
    <w:rsid w:val="003F6759"/>
  </w:style>
  <w:style w:type="paragraph" w:customStyle="1" w:styleId="NumberedList">
    <w:name w:val="Numbered List"/>
    <w:basedOn w:val="Normal"/>
    <w:link w:val="NumberedListChar"/>
    <w:semiHidden/>
    <w:rsid w:val="00753D39"/>
    <w:pPr>
      <w:tabs>
        <w:tab w:val="num" w:pos="720"/>
      </w:tabs>
      <w:spacing w:after="80"/>
      <w:ind w:left="720" w:hanging="360"/>
      <w:contextualSpacing/>
    </w:pPr>
  </w:style>
  <w:style w:type="character" w:customStyle="1" w:styleId="NumberedListChar">
    <w:name w:val="Numbered List Char"/>
    <w:basedOn w:val="DefaultParagraphFont"/>
    <w:link w:val="NumberedList"/>
    <w:semiHidden/>
    <w:rsid w:val="009F05AC"/>
  </w:style>
  <w:style w:type="character" w:customStyle="1" w:styleId="BodyTextChar">
    <w:name w:val="Body Text Char"/>
    <w:basedOn w:val="DefaultParagraphFont"/>
    <w:link w:val="BodyText"/>
    <w:semiHidden/>
    <w:rsid w:val="009F05AC"/>
  </w:style>
  <w:style w:type="paragraph" w:styleId="BodyText">
    <w:name w:val="Body Text"/>
    <w:basedOn w:val="Normal"/>
    <w:link w:val="BodyTextChar"/>
    <w:semiHidden/>
    <w:rsid w:val="00B55CAD"/>
    <w:pPr>
      <w:spacing w:after="200" w:line="240" w:lineRule="exact"/>
    </w:pPr>
  </w:style>
  <w:style w:type="character" w:styleId="EndnoteReference">
    <w:name w:val="endnote reference"/>
    <w:semiHidden/>
    <w:rsid w:val="002074EC"/>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semiHidden/>
    <w:rsid w:val="000C089E"/>
    <w:pPr>
      <w:spacing w:before="80" w:after="80"/>
      <w:ind w:left="720"/>
    </w:pPr>
    <w:rPr>
      <w:spacing w:val="-10"/>
    </w:rPr>
  </w:style>
  <w:style w:type="character" w:customStyle="1" w:styleId="BlockQuotationChar">
    <w:name w:val="Block Quotation Char"/>
    <w:basedOn w:val="DefaultParagraphFont"/>
    <w:link w:val="BlockQuotation"/>
    <w:semiHidden/>
    <w:rsid w:val="009F05AC"/>
    <w:rPr>
      <w:spacing w:val="-10"/>
    </w:rPr>
  </w:style>
  <w:style w:type="character" w:styleId="FootnoteReference">
    <w:name w:val="footnote reference"/>
    <w:semiHidden/>
    <w:rsid w:val="002074EC"/>
    <w:rPr>
      <w:vertAlign w:val="superscript"/>
    </w:rPr>
  </w:style>
  <w:style w:type="paragraph" w:styleId="FootnoteText">
    <w:name w:val="footnote text"/>
    <w:basedOn w:val="Normal"/>
    <w:semiHidden/>
    <w:rsid w:val="003F6759"/>
  </w:style>
  <w:style w:type="paragraph" w:styleId="Header">
    <w:name w:val="header"/>
    <w:basedOn w:val="Normal"/>
    <w:link w:val="HeaderChar"/>
    <w:semiHidden/>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rPr>
  </w:style>
  <w:style w:type="paragraph" w:customStyle="1" w:styleId="TableCaption">
    <w:name w:val="Table Caption"/>
    <w:basedOn w:val="Normal"/>
    <w:link w:val="TableCaptionChar"/>
    <w:semiHidden/>
    <w:rsid w:val="00AD5D62"/>
    <w:pPr>
      <w:spacing w:before="80" w:after="120"/>
      <w:ind w:left="360"/>
    </w:pPr>
    <w:rPr>
      <w:i/>
      <w:sz w:val="15"/>
    </w:rPr>
  </w:style>
  <w:style w:type="paragraph" w:customStyle="1" w:styleId="TableText">
    <w:name w:val="Table Text"/>
    <w:basedOn w:val="Normal"/>
    <w:link w:val="TableTextChar"/>
    <w:semiHidden/>
    <w:rsid w:val="004B5562"/>
    <w:rPr>
      <w:sz w:val="15"/>
    </w:rPr>
  </w:style>
  <w:style w:type="paragraph" w:customStyle="1" w:styleId="TableTextBold">
    <w:name w:val="Table Text Bold"/>
    <w:basedOn w:val="TableText"/>
    <w:link w:val="TableTextBoldChar"/>
    <w:semiHidden/>
    <w:rsid w:val="003F66D9"/>
    <w:rPr>
      <w:b/>
    </w:rPr>
  </w:style>
  <w:style w:type="paragraph" w:customStyle="1" w:styleId="IndentedBodyText">
    <w:name w:val="Indented Body Text"/>
    <w:basedOn w:val="Normal"/>
    <w:link w:val="IndentedBodyTextChar"/>
    <w:semiHidden/>
    <w:rsid w:val="00CC5FB6"/>
    <w:pPr>
      <w:spacing w:after="80"/>
      <w:ind w:left="360"/>
    </w:pPr>
  </w:style>
  <w:style w:type="character" w:customStyle="1" w:styleId="IndentedBodyTextChar">
    <w:name w:val="Indented Body Text Char"/>
    <w:basedOn w:val="DefaultParagraphFont"/>
    <w:link w:val="IndentedBodyText"/>
    <w:semiHidden/>
    <w:rsid w:val="009F05AC"/>
  </w:style>
  <w:style w:type="paragraph" w:customStyle="1" w:styleId="LineSpace">
    <w:name w:val="Line Space"/>
    <w:basedOn w:val="Normal"/>
    <w:semiHidden/>
    <w:rsid w:val="00CC5FB6"/>
    <w:rPr>
      <w:sz w:val="12"/>
    </w:rPr>
  </w:style>
  <w:style w:type="paragraph" w:styleId="BalloonText">
    <w:name w:val="Balloon Text"/>
    <w:basedOn w:val="Normal"/>
    <w:semiHidden/>
    <w:rsid w:val="00753D39"/>
    <w:rPr>
      <w:rFonts w:ascii="Tahoma" w:hAnsi="Tahoma" w:cs="Tahoma"/>
      <w:sz w:val="16"/>
      <w:szCs w:val="16"/>
    </w:rPr>
  </w:style>
  <w:style w:type="paragraph" w:styleId="TableofAuthorities">
    <w:name w:val="table of authorities"/>
    <w:basedOn w:val="Normal"/>
    <w:semiHidden/>
    <w:rsid w:val="002074EC"/>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2074EC"/>
    <w:pPr>
      <w:keepNext/>
      <w:spacing w:line="480" w:lineRule="atLeast"/>
    </w:pPr>
    <w:rPr>
      <w:rFonts w:ascii="Arial Black" w:hAnsi="Arial Black"/>
      <w:b/>
      <w:spacing w:val="-10"/>
      <w:kern w:val="28"/>
    </w:rPr>
  </w:style>
  <w:style w:type="paragraph" w:styleId="TOC1">
    <w:name w:val="toc 1"/>
    <w:basedOn w:val="Normal"/>
    <w:autoRedefine/>
    <w:uiPriority w:val="39"/>
    <w:semiHidden/>
    <w:rsid w:val="00C24E30"/>
    <w:pPr>
      <w:tabs>
        <w:tab w:val="left" w:pos="360"/>
        <w:tab w:val="left" w:pos="709"/>
        <w:tab w:val="right" w:leader="dot" w:pos="8789"/>
      </w:tabs>
      <w:spacing w:before="180"/>
    </w:pPr>
    <w:rPr>
      <w:b/>
      <w:noProof/>
      <w:spacing w:val="-4"/>
    </w:rPr>
  </w:style>
  <w:style w:type="paragraph" w:styleId="TOC2">
    <w:name w:val="toc 2"/>
    <w:aliases w:val="TOC"/>
    <w:basedOn w:val="Normal"/>
    <w:next w:val="TOC1"/>
    <w:autoRedefine/>
    <w:uiPriority w:val="39"/>
    <w:semiHidden/>
    <w:rsid w:val="00347EF8"/>
    <w:pPr>
      <w:tabs>
        <w:tab w:val="left" w:pos="357"/>
        <w:tab w:val="left" w:pos="709"/>
        <w:tab w:val="right" w:leader="dot" w:pos="8789"/>
      </w:tabs>
      <w:spacing w:before="60" w:after="60" w:line="288" w:lineRule="auto"/>
      <w:ind w:left="244"/>
    </w:pPr>
  </w:style>
  <w:style w:type="paragraph" w:styleId="TOC3">
    <w:name w:val="toc 3"/>
    <w:basedOn w:val="TOC4"/>
    <w:autoRedefine/>
    <w:uiPriority w:val="39"/>
    <w:semiHidden/>
    <w:rsid w:val="00C24E30"/>
    <w:rPr>
      <w:noProof/>
    </w:rPr>
  </w:style>
  <w:style w:type="paragraph" w:styleId="TOC4">
    <w:name w:val="toc 4"/>
    <w:basedOn w:val="Normal"/>
    <w:autoRedefine/>
    <w:uiPriority w:val="39"/>
    <w:semiHidden/>
    <w:rsid w:val="000A2034"/>
    <w:pPr>
      <w:tabs>
        <w:tab w:val="left" w:pos="993"/>
        <w:tab w:val="right" w:leader="dot" w:pos="8789"/>
      </w:tabs>
      <w:spacing w:before="60" w:after="60" w:line="288" w:lineRule="auto"/>
      <w:ind w:left="425"/>
      <w:jc w:val="center"/>
    </w:pPr>
    <w:rPr>
      <w:color w:val="808080" w:themeColor="background1" w:themeShade="80"/>
    </w:rPr>
  </w:style>
  <w:style w:type="paragraph" w:styleId="TOC5">
    <w:name w:val="toc 5"/>
    <w:basedOn w:val="Normal"/>
    <w:autoRedefine/>
    <w:uiPriority w:val="39"/>
    <w:semiHidden/>
    <w:rsid w:val="000A2034"/>
    <w:pPr>
      <w:tabs>
        <w:tab w:val="left" w:pos="1134"/>
        <w:tab w:val="right" w:leader="dot" w:pos="8789"/>
      </w:tabs>
      <w:spacing w:before="60" w:after="60" w:line="288" w:lineRule="auto"/>
      <w:ind w:left="425"/>
      <w:jc w:val="center"/>
    </w:pPr>
    <w:rPr>
      <w:color w:val="808080" w:themeColor="background1" w:themeShade="80"/>
    </w:rPr>
  </w:style>
  <w:style w:type="paragraph" w:styleId="Footer">
    <w:name w:val="footer"/>
    <w:basedOn w:val="Normal"/>
    <w:link w:val="FooterChar"/>
    <w:uiPriority w:val="99"/>
    <w:semiHidden/>
    <w:rsid w:val="00872B23"/>
    <w:pPr>
      <w:tabs>
        <w:tab w:val="center" w:pos="4320"/>
        <w:tab w:val="right" w:pos="8640"/>
      </w:tabs>
    </w:pPr>
  </w:style>
  <w:style w:type="paragraph" w:styleId="Title">
    <w:name w:val="Title"/>
    <w:aliases w:val="Sky Heading"/>
    <w:basedOn w:val="Heading1"/>
    <w:semiHidden/>
    <w:rsid w:val="005A7ECC"/>
    <w:pPr>
      <w:ind w:left="680" w:hanging="680"/>
    </w:pPr>
  </w:style>
  <w:style w:type="paragraph" w:styleId="Subtitle">
    <w:name w:val="Subtitle"/>
    <w:basedOn w:val="Normal"/>
    <w:link w:val="SubtitleChar"/>
    <w:semiHidden/>
    <w:rsid w:val="0032248A"/>
    <w:rPr>
      <w:i/>
      <w:sz w:val="28"/>
    </w:rPr>
  </w:style>
  <w:style w:type="paragraph" w:customStyle="1" w:styleId="BulletedListBold">
    <w:name w:val="Bulleted List Bold"/>
    <w:basedOn w:val="BulletedList"/>
    <w:link w:val="BulletedListBoldChar"/>
    <w:semiHidden/>
    <w:rsid w:val="00971A83"/>
    <w:rPr>
      <w:b/>
      <w:bCs/>
    </w:rPr>
  </w:style>
  <w:style w:type="character" w:customStyle="1" w:styleId="BulletedListBoldChar">
    <w:name w:val="Bulleted List Bold Char"/>
    <w:basedOn w:val="BulletedListChar"/>
    <w:link w:val="BulletedListBold"/>
    <w:semiHidden/>
    <w:rsid w:val="009F05AC"/>
    <w:rPr>
      <w:b/>
      <w:bCs/>
    </w:rPr>
  </w:style>
  <w:style w:type="paragraph" w:customStyle="1" w:styleId="NumberedListBold">
    <w:name w:val="Numbered List Bold"/>
    <w:basedOn w:val="NumberedList"/>
    <w:link w:val="NumberedListBoldChar"/>
    <w:semiHidden/>
    <w:rsid w:val="00971A83"/>
    <w:rPr>
      <w:b/>
      <w:bCs/>
    </w:rPr>
  </w:style>
  <w:style w:type="character" w:customStyle="1" w:styleId="NumberedListBoldChar">
    <w:name w:val="Numbered List Bold Char"/>
    <w:basedOn w:val="NumberedListChar"/>
    <w:link w:val="NumberedListBold"/>
    <w:semiHidden/>
    <w:rsid w:val="009F05AC"/>
    <w:rPr>
      <w:b/>
      <w:bCs/>
    </w:rPr>
  </w:style>
  <w:style w:type="paragraph" w:styleId="TOCHeading">
    <w:name w:val="TOC Heading"/>
    <w:basedOn w:val="Heading1"/>
    <w:next w:val="Normal"/>
    <w:uiPriority w:val="39"/>
    <w:semiHidden/>
    <w:unhideWhenUsed/>
    <w:qFormat/>
    <w:rsid w:val="007A07F9"/>
    <w:pPr>
      <w:keepLines/>
      <w:spacing w:before="480" w:after="0" w:line="276" w:lineRule="auto"/>
      <w:outlineLvl w:val="9"/>
    </w:pPr>
    <w:rPr>
      <w:rFonts w:ascii="Cambria" w:hAnsi="Cambria"/>
      <w:bCs/>
      <w:caps w:val="0"/>
      <w:color w:val="365F91"/>
      <w:sz w:val="28"/>
      <w:szCs w:val="28"/>
    </w:rPr>
  </w:style>
  <w:style w:type="character" w:styleId="Hyperlink">
    <w:name w:val="Hyperlink"/>
    <w:basedOn w:val="DefaultParagraphFont"/>
    <w:uiPriority w:val="99"/>
    <w:semiHidden/>
    <w:rsid w:val="007A07F9"/>
    <w:rPr>
      <w:color w:val="0000FF"/>
      <w:u w:val="single"/>
    </w:rPr>
  </w:style>
  <w:style w:type="character" w:styleId="BookTitle">
    <w:name w:val="Book Title"/>
    <w:basedOn w:val="DefaultParagraphFont"/>
    <w:uiPriority w:val="33"/>
    <w:semiHidden/>
    <w:rsid w:val="00C12A08"/>
    <w:rPr>
      <w:rFonts w:ascii="Sky Text" w:hAnsi="Sky Text"/>
      <w:b/>
      <w:bCs/>
      <w:smallCaps/>
      <w:spacing w:val="5"/>
      <w:sz w:val="20"/>
    </w:rPr>
  </w:style>
  <w:style w:type="table" w:styleId="TableGrid">
    <w:name w:val="Table Grid"/>
    <w:basedOn w:val="TableNormal"/>
    <w:rsid w:val="00A72C9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semiHidden/>
    <w:rsid w:val="006C211E"/>
  </w:style>
  <w:style w:type="character" w:customStyle="1" w:styleId="FooterChar">
    <w:name w:val="Footer Char"/>
    <w:basedOn w:val="DefaultParagraphFont"/>
    <w:link w:val="Footer"/>
    <w:uiPriority w:val="99"/>
    <w:semiHidden/>
    <w:rsid w:val="009C2527"/>
  </w:style>
  <w:style w:type="paragraph" w:customStyle="1" w:styleId="SkyBullet">
    <w:name w:val="_Sky Bullet"/>
    <w:basedOn w:val="Normal"/>
    <w:link w:val="SkyBulletChar"/>
    <w:qFormat/>
    <w:rsid w:val="009D31B3"/>
    <w:pPr>
      <w:numPr>
        <w:numId w:val="21"/>
      </w:numPr>
      <w:spacing w:before="160" w:after="120"/>
    </w:pPr>
    <w:rPr>
      <w:color w:val="000000"/>
      <w:lang w:val="en-GB"/>
    </w:rPr>
  </w:style>
  <w:style w:type="paragraph" w:customStyle="1" w:styleId="SkySubBullet">
    <w:name w:val="_Sky Sub Bullet"/>
    <w:basedOn w:val="SkyBullet"/>
    <w:next w:val="SkyNormalText"/>
    <w:link w:val="SkySubBulletChar"/>
    <w:qFormat/>
    <w:rsid w:val="006B147B"/>
    <w:pPr>
      <w:numPr>
        <w:ilvl w:val="1"/>
      </w:numPr>
    </w:pPr>
  </w:style>
  <w:style w:type="character" w:customStyle="1" w:styleId="SkyBulletChar">
    <w:name w:val="_Sky Bullet Char"/>
    <w:basedOn w:val="DefaultParagraphFont"/>
    <w:link w:val="SkyBullet"/>
    <w:rsid w:val="009D31B3"/>
    <w:rPr>
      <w:color w:val="000000"/>
      <w:lang w:val="en-GB" w:eastAsia="en-GB"/>
    </w:rPr>
  </w:style>
  <w:style w:type="character" w:customStyle="1" w:styleId="SkySubBulletChar">
    <w:name w:val="_Sky Sub Bullet Char"/>
    <w:basedOn w:val="SkyBulletChar"/>
    <w:link w:val="SkySubBullet"/>
    <w:rsid w:val="006B147B"/>
    <w:rPr>
      <w:color w:val="000000"/>
      <w:lang w:val="en-GB" w:eastAsia="en-GB"/>
    </w:rPr>
  </w:style>
  <w:style w:type="paragraph" w:customStyle="1" w:styleId="SkyTitleTitlePage">
    <w:name w:val="_Sky Title (Title Page)"/>
    <w:link w:val="SkyTitleTitlePageChar"/>
    <w:qFormat/>
    <w:rsid w:val="00EC2EEF"/>
    <w:pPr>
      <w:spacing w:after="360"/>
      <w:jc w:val="center"/>
    </w:pPr>
    <w:rPr>
      <w:rFonts w:ascii="Sky Text Medium" w:hAnsi="Sky Text Medium"/>
      <w:sz w:val="52"/>
      <w:szCs w:val="52"/>
    </w:rPr>
  </w:style>
  <w:style w:type="paragraph" w:customStyle="1" w:styleId="SkySubtitleTitlePage">
    <w:name w:val="_Sky Subtitle (Title Page)"/>
    <w:basedOn w:val="Subtitle"/>
    <w:next w:val="SkyNormalText"/>
    <w:link w:val="SkySubtitleTitlePageChar"/>
    <w:qFormat/>
    <w:rsid w:val="00906EF0"/>
    <w:pPr>
      <w:jc w:val="center"/>
    </w:pPr>
    <w:rPr>
      <w:sz w:val="44"/>
      <w:szCs w:val="44"/>
    </w:rPr>
  </w:style>
  <w:style w:type="character" w:customStyle="1" w:styleId="Heading1Char">
    <w:name w:val="Heading 1 Char"/>
    <w:basedOn w:val="DefaultParagraphFont"/>
    <w:link w:val="Heading1"/>
    <w:semiHidden/>
    <w:rsid w:val="009F05AC"/>
    <w:rPr>
      <w:b/>
      <w:caps/>
      <w:sz w:val="40"/>
      <w:szCs w:val="24"/>
    </w:rPr>
  </w:style>
  <w:style w:type="character" w:customStyle="1" w:styleId="SkyTitleTitlePageChar">
    <w:name w:val="_Sky Title (Title Page) Char"/>
    <w:basedOn w:val="Heading1Char"/>
    <w:link w:val="SkyTitleTitlePage"/>
    <w:rsid w:val="00EC2EEF"/>
    <w:rPr>
      <w:rFonts w:ascii="Sky Text Medium" w:hAnsi="Sky Text Medium"/>
      <w:b w:val="0"/>
      <w:caps w:val="0"/>
      <w:sz w:val="52"/>
      <w:szCs w:val="52"/>
    </w:rPr>
  </w:style>
  <w:style w:type="paragraph" w:customStyle="1" w:styleId="SkySubheading">
    <w:name w:val="Sky Subheading"/>
    <w:basedOn w:val="Heading2"/>
    <w:link w:val="SkySubheadingChar"/>
    <w:semiHidden/>
    <w:rsid w:val="005A5D50"/>
    <w:pPr>
      <w:spacing w:after="240"/>
      <w:ind w:left="0"/>
    </w:pPr>
    <w:rPr>
      <w:szCs w:val="36"/>
    </w:rPr>
  </w:style>
  <w:style w:type="character" w:customStyle="1" w:styleId="SubtitleChar">
    <w:name w:val="Subtitle Char"/>
    <w:basedOn w:val="DefaultParagraphFont"/>
    <w:link w:val="Subtitle"/>
    <w:semiHidden/>
    <w:rsid w:val="009F05AC"/>
    <w:rPr>
      <w:i/>
      <w:sz w:val="28"/>
    </w:rPr>
  </w:style>
  <w:style w:type="character" w:customStyle="1" w:styleId="SkySubtitleTitlePageChar">
    <w:name w:val="_Sky Subtitle (Title Page) Char"/>
    <w:basedOn w:val="SubtitleChar"/>
    <w:link w:val="SkySubtitleTitlePage"/>
    <w:rsid w:val="009F05AC"/>
    <w:rPr>
      <w:i/>
      <w:sz w:val="44"/>
      <w:szCs w:val="44"/>
    </w:rPr>
  </w:style>
  <w:style w:type="paragraph" w:customStyle="1" w:styleId="SkyTableHeading">
    <w:name w:val="_Sky Table Heading"/>
    <w:basedOn w:val="TableTextBold"/>
    <w:next w:val="SkyTableText"/>
    <w:link w:val="SkyTableHeadingChar"/>
    <w:qFormat/>
    <w:rsid w:val="009D31B3"/>
    <w:pPr>
      <w:jc w:val="center"/>
    </w:pPr>
    <w:rPr>
      <w:rFonts w:ascii="Sky Text Medium" w:hAnsi="Sky Text Medium"/>
      <w:b w:val="0"/>
      <w:color w:val="0092DD"/>
      <w:sz w:val="20"/>
    </w:rPr>
  </w:style>
  <w:style w:type="character" w:customStyle="1" w:styleId="SkySubheadingChar">
    <w:name w:val="Sky Subheading Char"/>
    <w:basedOn w:val="BodyTextChar"/>
    <w:link w:val="SkySubheading"/>
    <w:semiHidden/>
    <w:rsid w:val="009F05AC"/>
    <w:rPr>
      <w:b/>
      <w:sz w:val="32"/>
      <w:szCs w:val="36"/>
    </w:rPr>
  </w:style>
  <w:style w:type="paragraph" w:customStyle="1" w:styleId="SkyTableText">
    <w:name w:val="_Sky Table Text"/>
    <w:basedOn w:val="TableText"/>
    <w:link w:val="SkyTableTextChar"/>
    <w:qFormat/>
    <w:rsid w:val="00B67CC9"/>
    <w:rPr>
      <w:color w:val="7F7F7F" w:themeColor="text1" w:themeTint="80"/>
      <w:sz w:val="20"/>
    </w:rPr>
  </w:style>
  <w:style w:type="character" w:customStyle="1" w:styleId="TableTextChar">
    <w:name w:val="Table Text Char"/>
    <w:basedOn w:val="DefaultParagraphFont"/>
    <w:link w:val="TableText"/>
    <w:semiHidden/>
    <w:rsid w:val="009F05AC"/>
    <w:rPr>
      <w:sz w:val="15"/>
    </w:rPr>
  </w:style>
  <w:style w:type="character" w:customStyle="1" w:styleId="TableTextBoldChar">
    <w:name w:val="Table Text Bold Char"/>
    <w:basedOn w:val="TableTextChar"/>
    <w:link w:val="TableTextBold"/>
    <w:semiHidden/>
    <w:rsid w:val="009F05AC"/>
    <w:rPr>
      <w:b/>
      <w:sz w:val="15"/>
    </w:rPr>
  </w:style>
  <w:style w:type="character" w:customStyle="1" w:styleId="SkyTableHeadingChar">
    <w:name w:val="_Sky Table Heading Char"/>
    <w:basedOn w:val="TableTextBoldChar"/>
    <w:link w:val="SkyTableHeading"/>
    <w:rsid w:val="009D31B3"/>
    <w:rPr>
      <w:rFonts w:ascii="Sky Text Medium" w:hAnsi="Sky Text Medium"/>
      <w:b w:val="0"/>
      <w:color w:val="0092DD"/>
      <w:sz w:val="15"/>
    </w:rPr>
  </w:style>
  <w:style w:type="paragraph" w:customStyle="1" w:styleId="SkyFooterText">
    <w:name w:val="_Sky Footer Text"/>
    <w:basedOn w:val="FootnoteText"/>
    <w:link w:val="SkyFooterTextChar"/>
    <w:qFormat/>
    <w:rsid w:val="007B1A26"/>
    <w:pPr>
      <w:spacing w:before="40" w:after="40"/>
      <w:ind w:left="714" w:hanging="357"/>
    </w:pPr>
    <w:rPr>
      <w:sz w:val="16"/>
    </w:rPr>
  </w:style>
  <w:style w:type="character" w:customStyle="1" w:styleId="SkyTableTextChar">
    <w:name w:val="_Sky Table Text Char"/>
    <w:basedOn w:val="TableTextChar"/>
    <w:link w:val="SkyTableText"/>
    <w:rsid w:val="009F05AC"/>
    <w:rPr>
      <w:color w:val="7F7F7F" w:themeColor="text1" w:themeTint="80"/>
      <w:sz w:val="15"/>
    </w:rPr>
  </w:style>
  <w:style w:type="paragraph" w:customStyle="1" w:styleId="HeaderText">
    <w:name w:val="Header Text"/>
    <w:basedOn w:val="Header"/>
    <w:link w:val="HeaderTextChar"/>
    <w:semiHidden/>
    <w:rsid w:val="0016770E"/>
    <w:pPr>
      <w:jc w:val="right"/>
    </w:pPr>
    <w:rPr>
      <w:i/>
      <w:sz w:val="16"/>
      <w:szCs w:val="16"/>
    </w:rPr>
  </w:style>
  <w:style w:type="character" w:customStyle="1" w:styleId="TableCaptionChar">
    <w:name w:val="Table Caption Char"/>
    <w:basedOn w:val="DefaultParagraphFont"/>
    <w:link w:val="TableCaption"/>
    <w:semiHidden/>
    <w:rsid w:val="009F05AC"/>
    <w:rPr>
      <w:i/>
      <w:sz w:val="15"/>
    </w:rPr>
  </w:style>
  <w:style w:type="character" w:customStyle="1" w:styleId="SkyFooterTextChar">
    <w:name w:val="_Sky Footer Text Char"/>
    <w:basedOn w:val="TableCaptionChar"/>
    <w:link w:val="SkyFooterText"/>
    <w:rsid w:val="007B1A26"/>
    <w:rPr>
      <w:i w:val="0"/>
      <w:sz w:val="16"/>
    </w:rPr>
  </w:style>
  <w:style w:type="character" w:customStyle="1" w:styleId="HeaderChar">
    <w:name w:val="Header Char"/>
    <w:basedOn w:val="DefaultParagraphFont"/>
    <w:link w:val="Header"/>
    <w:semiHidden/>
    <w:rsid w:val="009F05AC"/>
  </w:style>
  <w:style w:type="character" w:customStyle="1" w:styleId="HeaderTextChar">
    <w:name w:val="Header Text Char"/>
    <w:basedOn w:val="HeaderChar"/>
    <w:link w:val="HeaderText"/>
    <w:semiHidden/>
    <w:rsid w:val="009F05AC"/>
    <w:rPr>
      <w:i/>
      <w:sz w:val="16"/>
      <w:szCs w:val="16"/>
    </w:rPr>
  </w:style>
  <w:style w:type="paragraph" w:customStyle="1" w:styleId="SkyHeaderText">
    <w:name w:val="_Sky Header Text"/>
    <w:basedOn w:val="HeaderText"/>
    <w:link w:val="SkyHeaderTextChar"/>
    <w:qFormat/>
    <w:rsid w:val="005E3981"/>
    <w:rPr>
      <w:i w:val="0"/>
    </w:rPr>
  </w:style>
  <w:style w:type="character" w:customStyle="1" w:styleId="SkyHeaderTextChar">
    <w:name w:val="_Sky Header Text Char"/>
    <w:basedOn w:val="HeaderTextChar"/>
    <w:link w:val="SkyHeaderText"/>
    <w:rsid w:val="009F05AC"/>
    <w:rPr>
      <w:i w:val="0"/>
      <w:sz w:val="16"/>
      <w:szCs w:val="16"/>
    </w:rPr>
  </w:style>
  <w:style w:type="paragraph" w:customStyle="1" w:styleId="SkyNumberedParagraph">
    <w:name w:val="Sky Numbered Paragraph"/>
    <w:basedOn w:val="SkyBullet"/>
    <w:link w:val="SkyNumberedParagraphChar"/>
    <w:semiHidden/>
    <w:rsid w:val="00DE198B"/>
    <w:pPr>
      <w:numPr>
        <w:numId w:val="3"/>
      </w:numPr>
      <w:tabs>
        <w:tab w:val="left" w:pos="567"/>
      </w:tabs>
      <w:ind w:left="357" w:hanging="357"/>
    </w:pPr>
  </w:style>
  <w:style w:type="paragraph" w:customStyle="1" w:styleId="SkyNumberedBullet">
    <w:name w:val="_Sky Numbered Bullet"/>
    <w:basedOn w:val="SkyBullet"/>
    <w:link w:val="SkyNumberedBulletChar"/>
    <w:qFormat/>
    <w:rsid w:val="00E20ECF"/>
    <w:pPr>
      <w:numPr>
        <w:numId w:val="0"/>
      </w:numPr>
    </w:pPr>
  </w:style>
  <w:style w:type="character" w:customStyle="1" w:styleId="SkyNumberedParagraphChar">
    <w:name w:val="Sky Numbered Paragraph Char"/>
    <w:basedOn w:val="SkyBulletChar"/>
    <w:link w:val="SkyNumberedParagraph"/>
    <w:semiHidden/>
    <w:rsid w:val="009F05AC"/>
    <w:rPr>
      <w:color w:val="000000"/>
      <w:lang w:val="en-GB" w:eastAsia="en-GB"/>
    </w:rPr>
  </w:style>
  <w:style w:type="paragraph" w:customStyle="1" w:styleId="SkyLetteredBullet">
    <w:name w:val="_Sky Lettered Bullet"/>
    <w:basedOn w:val="SkyNumberedBullet"/>
    <w:link w:val="SkyLetteredBulletChar"/>
    <w:qFormat/>
    <w:rsid w:val="00E20ECF"/>
    <w:pPr>
      <w:numPr>
        <w:numId w:val="18"/>
      </w:numPr>
    </w:pPr>
  </w:style>
  <w:style w:type="character" w:customStyle="1" w:styleId="SkyNumberedBulletChar">
    <w:name w:val="_Sky Numbered Bullet Char"/>
    <w:basedOn w:val="SkyBulletChar"/>
    <w:link w:val="SkyNumberedBullet"/>
    <w:rsid w:val="00E20ECF"/>
    <w:rPr>
      <w:color w:val="000000"/>
      <w:lang w:val="en-GB" w:eastAsia="en-GB"/>
    </w:rPr>
  </w:style>
  <w:style w:type="character" w:customStyle="1" w:styleId="SkyLetteredBulletChar">
    <w:name w:val="_Sky Lettered Bullet Char"/>
    <w:basedOn w:val="SkyNumberedBulletChar"/>
    <w:link w:val="SkyLetteredBullet"/>
    <w:rsid w:val="00E20ECF"/>
    <w:rPr>
      <w:color w:val="000000"/>
      <w:lang w:val="en-GB" w:eastAsia="en-GB"/>
    </w:rPr>
  </w:style>
  <w:style w:type="paragraph" w:customStyle="1" w:styleId="SkyTOC">
    <w:name w:val="_Sky TOC"/>
    <w:link w:val="SkyTOCChar"/>
    <w:qFormat/>
    <w:rsid w:val="00EC2EEF"/>
    <w:pPr>
      <w:spacing w:before="360" w:after="360"/>
    </w:pPr>
    <w:rPr>
      <w:rFonts w:ascii="Sky Text Medium" w:hAnsi="Sky Text Medium"/>
      <w:sz w:val="40"/>
      <w:szCs w:val="40"/>
    </w:rPr>
  </w:style>
  <w:style w:type="character" w:customStyle="1" w:styleId="CommentTextChar">
    <w:name w:val="Comment Text Char"/>
    <w:basedOn w:val="DefaultParagraphFont"/>
    <w:link w:val="CommentText"/>
    <w:semiHidden/>
    <w:rsid w:val="005A5D50"/>
    <w:rPr>
      <w:rFonts w:ascii="Sky Text" w:hAnsi="Sky Text"/>
    </w:rPr>
  </w:style>
  <w:style w:type="character" w:customStyle="1" w:styleId="SkyTOCChar">
    <w:name w:val="_Sky TOC Char"/>
    <w:basedOn w:val="DefaultParagraphFont"/>
    <w:link w:val="SkyTOC"/>
    <w:rsid w:val="00EC2EEF"/>
    <w:rPr>
      <w:rFonts w:ascii="Sky Text Medium" w:hAnsi="Sky Text Medium"/>
      <w:sz w:val="40"/>
      <w:szCs w:val="40"/>
    </w:rPr>
  </w:style>
  <w:style w:type="paragraph" w:customStyle="1" w:styleId="SkyHeading1">
    <w:name w:val="_Sky Heading 1"/>
    <w:basedOn w:val="Heading1"/>
    <w:next w:val="SkyNormalText"/>
    <w:link w:val="SkyHeading1Char"/>
    <w:qFormat/>
    <w:rsid w:val="00EC2EEF"/>
    <w:pPr>
      <w:ind w:left="709" w:hanging="709"/>
    </w:pPr>
    <w:rPr>
      <w:rFonts w:ascii="Sky Text Medium" w:hAnsi="Sky Text Medium"/>
      <w:b w:val="0"/>
      <w:caps w:val="0"/>
      <w:color w:val="0092DD"/>
      <w:szCs w:val="40"/>
    </w:rPr>
  </w:style>
  <w:style w:type="paragraph" w:customStyle="1" w:styleId="SkyHeading2">
    <w:name w:val="_Sky Heading 2"/>
    <w:basedOn w:val="Heading2"/>
    <w:next w:val="SkyNormalText"/>
    <w:link w:val="SkyHeading2Char"/>
    <w:qFormat/>
    <w:rsid w:val="009D31B3"/>
    <w:pPr>
      <w:tabs>
        <w:tab w:val="left" w:pos="709"/>
      </w:tabs>
      <w:spacing w:after="240"/>
      <w:ind w:left="0" w:firstLine="0"/>
    </w:pPr>
    <w:rPr>
      <w:rFonts w:ascii="Sky Text Medium" w:hAnsi="Sky Text Medium"/>
      <w:b w:val="0"/>
    </w:rPr>
  </w:style>
  <w:style w:type="character" w:customStyle="1" w:styleId="SkyHeading1Char">
    <w:name w:val="_Sky Heading 1 Char"/>
    <w:basedOn w:val="Heading1Char"/>
    <w:link w:val="SkyHeading1"/>
    <w:rsid w:val="00EC2EEF"/>
    <w:rPr>
      <w:rFonts w:ascii="Sky Text Medium" w:hAnsi="Sky Text Medium"/>
      <w:b w:val="0"/>
      <w:caps w:val="0"/>
      <w:color w:val="0092DD"/>
      <w:sz w:val="40"/>
      <w:szCs w:val="40"/>
    </w:rPr>
  </w:style>
  <w:style w:type="character" w:customStyle="1" w:styleId="SkyHeading2Char">
    <w:name w:val="_Sky Heading 2 Char"/>
    <w:basedOn w:val="SkySubheadingChar"/>
    <w:link w:val="SkyHeading2"/>
    <w:rsid w:val="009D31B3"/>
    <w:rPr>
      <w:rFonts w:ascii="Sky Text Medium" w:hAnsi="Sky Text Medium"/>
      <w:b w:val="0"/>
      <w:sz w:val="32"/>
      <w:szCs w:val="36"/>
    </w:rPr>
  </w:style>
  <w:style w:type="paragraph" w:customStyle="1" w:styleId="SkyHeading3">
    <w:name w:val="_Sky Heading 3"/>
    <w:basedOn w:val="Heading3"/>
    <w:next w:val="SkyNormalText"/>
    <w:link w:val="SkyHeading3Char"/>
    <w:qFormat/>
    <w:rsid w:val="009D31B3"/>
    <w:pPr>
      <w:spacing w:after="240"/>
      <w:ind w:left="709" w:hanging="709"/>
    </w:pPr>
    <w:rPr>
      <w:rFonts w:ascii="Sky Text Medium" w:hAnsi="Sky Text Medium"/>
      <w:b w:val="0"/>
    </w:rPr>
  </w:style>
  <w:style w:type="character" w:customStyle="1" w:styleId="Heading2Char">
    <w:name w:val="Heading 2 Char"/>
    <w:basedOn w:val="DefaultParagraphFont"/>
    <w:link w:val="Heading2"/>
    <w:semiHidden/>
    <w:rsid w:val="009F05AC"/>
    <w:rPr>
      <w:b/>
      <w:sz w:val="32"/>
    </w:rPr>
  </w:style>
  <w:style w:type="character" w:customStyle="1" w:styleId="Heading3Char">
    <w:name w:val="Heading 3 Char"/>
    <w:basedOn w:val="Heading2Char"/>
    <w:link w:val="Heading3"/>
    <w:semiHidden/>
    <w:rsid w:val="009F05AC"/>
    <w:rPr>
      <w:b/>
      <w:sz w:val="24"/>
    </w:rPr>
  </w:style>
  <w:style w:type="character" w:customStyle="1" w:styleId="SkyHeading3Char">
    <w:name w:val="_Sky Heading 3 Char"/>
    <w:basedOn w:val="Heading3Char"/>
    <w:link w:val="SkyHeading3"/>
    <w:rsid w:val="009D31B3"/>
    <w:rPr>
      <w:rFonts w:ascii="Sky Text Medium" w:hAnsi="Sky Text Medium"/>
      <w:b w:val="0"/>
      <w:sz w:val="24"/>
    </w:rPr>
  </w:style>
  <w:style w:type="paragraph" w:customStyle="1" w:styleId="SkyHeading4">
    <w:name w:val="_Sky Heading 4"/>
    <w:basedOn w:val="Heading4"/>
    <w:next w:val="SkyNormalText"/>
    <w:link w:val="SkyHeading4Char"/>
    <w:qFormat/>
    <w:rsid w:val="009D31B3"/>
    <w:pPr>
      <w:spacing w:line="240" w:lineRule="auto"/>
      <w:ind w:left="709" w:hanging="709"/>
    </w:pPr>
    <w:rPr>
      <w:rFonts w:ascii="Sky Text Medium" w:hAnsi="Sky Text Medium"/>
      <w:sz w:val="20"/>
    </w:rPr>
  </w:style>
  <w:style w:type="paragraph" w:customStyle="1" w:styleId="SkyHeading5">
    <w:name w:val="_Sky Heading 5"/>
    <w:basedOn w:val="Heading5"/>
    <w:next w:val="SkyNormalText"/>
    <w:link w:val="SkyHeading5Char"/>
    <w:qFormat/>
    <w:rsid w:val="009D31B3"/>
    <w:pPr>
      <w:spacing w:after="240" w:line="240" w:lineRule="auto"/>
      <w:ind w:left="851" w:hanging="851"/>
    </w:pPr>
    <w:rPr>
      <w:rFonts w:ascii="Sky Text Medium" w:hAnsi="Sky Text Medium"/>
    </w:rPr>
  </w:style>
  <w:style w:type="character" w:customStyle="1" w:styleId="Heading4Char">
    <w:name w:val="Heading 4 Char"/>
    <w:basedOn w:val="DefaultParagraphFont"/>
    <w:link w:val="Heading4"/>
    <w:semiHidden/>
    <w:rsid w:val="009F05AC"/>
    <w:rPr>
      <w:spacing w:val="-4"/>
      <w:kern w:val="28"/>
      <w:sz w:val="22"/>
    </w:rPr>
  </w:style>
  <w:style w:type="character" w:customStyle="1" w:styleId="SkyHeading4Char">
    <w:name w:val="_Sky Heading 4 Char"/>
    <w:basedOn w:val="Heading4Char"/>
    <w:link w:val="SkyHeading4"/>
    <w:rsid w:val="009D31B3"/>
    <w:rPr>
      <w:rFonts w:ascii="Sky Text Medium" w:hAnsi="Sky Text Medium"/>
      <w:spacing w:val="-4"/>
      <w:kern w:val="28"/>
      <w:sz w:val="22"/>
    </w:rPr>
  </w:style>
  <w:style w:type="paragraph" w:customStyle="1" w:styleId="SkyHeading6">
    <w:name w:val="_Sky Heading 6"/>
    <w:basedOn w:val="Heading6"/>
    <w:next w:val="SkyNormalText"/>
    <w:link w:val="SkyHeading6Char"/>
    <w:qFormat/>
    <w:rsid w:val="009D31B3"/>
    <w:pPr>
      <w:spacing w:before="120" w:after="240" w:line="240" w:lineRule="auto"/>
      <w:ind w:left="993" w:hanging="993"/>
    </w:pPr>
    <w:rPr>
      <w:rFonts w:ascii="Sky Text Medium" w:hAnsi="Sky Text Medium"/>
      <w:i w:val="0"/>
    </w:rPr>
  </w:style>
  <w:style w:type="character" w:customStyle="1" w:styleId="Heading5Char">
    <w:name w:val="Heading 5 Char"/>
    <w:basedOn w:val="DefaultParagraphFont"/>
    <w:link w:val="Heading5"/>
    <w:semiHidden/>
    <w:rsid w:val="009F05AC"/>
    <w:rPr>
      <w:spacing w:val="-4"/>
      <w:kern w:val="28"/>
    </w:rPr>
  </w:style>
  <w:style w:type="character" w:customStyle="1" w:styleId="SkyHeading5Char">
    <w:name w:val="_Sky Heading 5 Char"/>
    <w:basedOn w:val="Heading5Char"/>
    <w:link w:val="SkyHeading5"/>
    <w:rsid w:val="009D31B3"/>
    <w:rPr>
      <w:rFonts w:ascii="Sky Text Medium" w:hAnsi="Sky Text Medium"/>
      <w:spacing w:val="-4"/>
      <w:kern w:val="28"/>
    </w:rPr>
  </w:style>
  <w:style w:type="paragraph" w:customStyle="1" w:styleId="SkyHeading7">
    <w:name w:val="_Sky Heading 7"/>
    <w:basedOn w:val="Heading7"/>
    <w:next w:val="SkyHeading8"/>
    <w:link w:val="SkyHeading7Char"/>
    <w:qFormat/>
    <w:rsid w:val="009D31B3"/>
    <w:pPr>
      <w:spacing w:before="120" w:after="240" w:line="240" w:lineRule="auto"/>
      <w:ind w:left="1134" w:hanging="1134"/>
    </w:pPr>
    <w:rPr>
      <w:rFonts w:ascii="Sky Text Medium" w:hAnsi="Sky Text Medium"/>
    </w:rPr>
  </w:style>
  <w:style w:type="character" w:customStyle="1" w:styleId="Heading6Char">
    <w:name w:val="Heading 6 Char"/>
    <w:basedOn w:val="DefaultParagraphFont"/>
    <w:link w:val="Heading6"/>
    <w:semiHidden/>
    <w:rsid w:val="009F05AC"/>
    <w:rPr>
      <w:i/>
      <w:spacing w:val="-4"/>
      <w:kern w:val="28"/>
    </w:rPr>
  </w:style>
  <w:style w:type="character" w:customStyle="1" w:styleId="SkyHeading6Char">
    <w:name w:val="_Sky Heading 6 Char"/>
    <w:basedOn w:val="Heading6Char"/>
    <w:link w:val="SkyHeading6"/>
    <w:rsid w:val="009D31B3"/>
    <w:rPr>
      <w:rFonts w:ascii="Sky Text Medium" w:hAnsi="Sky Text Medium"/>
      <w:i w:val="0"/>
      <w:spacing w:val="-4"/>
      <w:kern w:val="28"/>
    </w:rPr>
  </w:style>
  <w:style w:type="paragraph" w:customStyle="1" w:styleId="SkyHeading8">
    <w:name w:val="_Sky Heading 8"/>
    <w:basedOn w:val="Heading8"/>
    <w:next w:val="SkyNormalText"/>
    <w:link w:val="SkyHeading8Char"/>
    <w:qFormat/>
    <w:rsid w:val="009D31B3"/>
    <w:pPr>
      <w:spacing w:before="120" w:after="240" w:line="240" w:lineRule="auto"/>
      <w:ind w:left="1276" w:hanging="1276"/>
    </w:pPr>
    <w:rPr>
      <w:rFonts w:ascii="Sky Text Medium" w:hAnsi="Sky Text Medium"/>
      <w:i w:val="0"/>
      <w:sz w:val="20"/>
    </w:rPr>
  </w:style>
  <w:style w:type="character" w:customStyle="1" w:styleId="Heading7Char">
    <w:name w:val="Heading 7 Char"/>
    <w:basedOn w:val="DefaultParagraphFont"/>
    <w:link w:val="Heading7"/>
    <w:semiHidden/>
    <w:rsid w:val="009F05AC"/>
    <w:rPr>
      <w:spacing w:val="-4"/>
      <w:kern w:val="28"/>
    </w:rPr>
  </w:style>
  <w:style w:type="character" w:customStyle="1" w:styleId="SkyHeading7Char">
    <w:name w:val="_Sky Heading 7 Char"/>
    <w:basedOn w:val="Heading7Char"/>
    <w:link w:val="SkyHeading7"/>
    <w:rsid w:val="009D31B3"/>
    <w:rPr>
      <w:rFonts w:ascii="Sky Text Medium" w:hAnsi="Sky Text Medium"/>
      <w:spacing w:val="-4"/>
      <w:kern w:val="28"/>
    </w:rPr>
  </w:style>
  <w:style w:type="paragraph" w:styleId="TOC6">
    <w:name w:val="toc 6"/>
    <w:basedOn w:val="Normal"/>
    <w:next w:val="Normal"/>
    <w:autoRedefine/>
    <w:uiPriority w:val="39"/>
    <w:semiHidden/>
    <w:rsid w:val="003B2317"/>
    <w:pPr>
      <w:tabs>
        <w:tab w:val="left" w:pos="1276"/>
        <w:tab w:val="right" w:leader="dot" w:pos="8789"/>
      </w:tabs>
      <w:spacing w:before="60" w:after="60" w:line="288" w:lineRule="auto"/>
      <w:ind w:left="425"/>
      <w:jc w:val="center"/>
    </w:pPr>
    <w:rPr>
      <w:noProof/>
      <w:color w:val="808080" w:themeColor="background1" w:themeShade="80"/>
    </w:rPr>
  </w:style>
  <w:style w:type="character" w:customStyle="1" w:styleId="Heading8Char">
    <w:name w:val="Heading 8 Char"/>
    <w:basedOn w:val="DefaultParagraphFont"/>
    <w:link w:val="Heading8"/>
    <w:semiHidden/>
    <w:rsid w:val="009F05AC"/>
    <w:rPr>
      <w:i/>
      <w:spacing w:val="-4"/>
      <w:kern w:val="28"/>
      <w:sz w:val="18"/>
    </w:rPr>
  </w:style>
  <w:style w:type="character" w:customStyle="1" w:styleId="SkyHeading8Char">
    <w:name w:val="_Sky Heading 8 Char"/>
    <w:basedOn w:val="Heading8Char"/>
    <w:link w:val="SkyHeading8"/>
    <w:rsid w:val="009D31B3"/>
    <w:rPr>
      <w:rFonts w:ascii="Sky Text Medium" w:hAnsi="Sky Text Medium"/>
      <w:i w:val="0"/>
      <w:spacing w:val="-4"/>
      <w:kern w:val="28"/>
      <w:sz w:val="18"/>
    </w:rPr>
  </w:style>
  <w:style w:type="paragraph" w:styleId="TOC7">
    <w:name w:val="toc 7"/>
    <w:basedOn w:val="Normal"/>
    <w:next w:val="Normal"/>
    <w:autoRedefine/>
    <w:uiPriority w:val="39"/>
    <w:semiHidden/>
    <w:rsid w:val="00DF36AC"/>
    <w:pPr>
      <w:tabs>
        <w:tab w:val="left" w:pos="1418"/>
        <w:tab w:val="right" w:leader="dot" w:pos="8789"/>
      </w:tabs>
      <w:spacing w:before="60" w:after="60" w:line="288" w:lineRule="auto"/>
      <w:ind w:left="425"/>
      <w:jc w:val="center"/>
    </w:pPr>
    <w:rPr>
      <w:color w:val="808080" w:themeColor="background1" w:themeShade="80"/>
    </w:rPr>
  </w:style>
  <w:style w:type="paragraph" w:styleId="TOC8">
    <w:name w:val="toc 8"/>
    <w:basedOn w:val="Normal"/>
    <w:next w:val="Normal"/>
    <w:autoRedefine/>
    <w:uiPriority w:val="39"/>
    <w:semiHidden/>
    <w:rsid w:val="00DF36AC"/>
    <w:pPr>
      <w:tabs>
        <w:tab w:val="left" w:pos="1560"/>
        <w:tab w:val="right" w:leader="dot" w:pos="8789"/>
      </w:tabs>
      <w:spacing w:before="60" w:after="60" w:line="288" w:lineRule="auto"/>
      <w:ind w:left="425"/>
      <w:jc w:val="center"/>
    </w:pPr>
    <w:rPr>
      <w:color w:val="808080" w:themeColor="background1" w:themeShade="80"/>
    </w:rPr>
  </w:style>
  <w:style w:type="paragraph" w:customStyle="1" w:styleId="SkyNormalText">
    <w:name w:val="_Sky Normal Text"/>
    <w:basedOn w:val="Normal"/>
    <w:link w:val="SkyNormalTextChar"/>
    <w:qFormat/>
    <w:rsid w:val="00C6099E"/>
    <w:pPr>
      <w:spacing w:after="120" w:line="288" w:lineRule="auto"/>
    </w:pPr>
  </w:style>
  <w:style w:type="character" w:customStyle="1" w:styleId="SkyNormalTextChar">
    <w:name w:val="_Sky Normal Text Char"/>
    <w:basedOn w:val="DefaultParagraphFont"/>
    <w:link w:val="SkyNormalText"/>
    <w:rsid w:val="00C6099E"/>
  </w:style>
  <w:style w:type="paragraph" w:styleId="Caption">
    <w:name w:val="caption"/>
    <w:basedOn w:val="Normal"/>
    <w:next w:val="SkyNormalText"/>
    <w:link w:val="CaptionChar"/>
    <w:rsid w:val="009D31B3"/>
    <w:pPr>
      <w:spacing w:before="80" w:after="80"/>
    </w:pPr>
    <w:rPr>
      <w:rFonts w:ascii="Sky Text Medium" w:hAnsi="Sky Text Medium"/>
      <w:bCs/>
      <w:color w:val="0092DD"/>
      <w:sz w:val="18"/>
      <w:szCs w:val="18"/>
    </w:rPr>
  </w:style>
  <w:style w:type="paragraph" w:customStyle="1" w:styleId="SkyCaption">
    <w:name w:val="_Sky Caption"/>
    <w:basedOn w:val="Caption"/>
    <w:next w:val="SkyNormalText"/>
    <w:link w:val="SkyCaptionChar"/>
    <w:semiHidden/>
    <w:qFormat/>
    <w:rsid w:val="00937141"/>
    <w:rPr>
      <w:b/>
      <w:sz w:val="20"/>
    </w:rPr>
  </w:style>
  <w:style w:type="character" w:customStyle="1" w:styleId="CaptionChar">
    <w:name w:val="Caption Char"/>
    <w:basedOn w:val="DefaultParagraphFont"/>
    <w:link w:val="Caption"/>
    <w:rsid w:val="009D31B3"/>
    <w:rPr>
      <w:rFonts w:ascii="Sky Text Medium" w:hAnsi="Sky Text Medium"/>
      <w:bCs/>
      <w:color w:val="0092DD"/>
      <w:sz w:val="18"/>
      <w:szCs w:val="18"/>
    </w:rPr>
  </w:style>
  <w:style w:type="character" w:customStyle="1" w:styleId="SkyCaptionChar">
    <w:name w:val="_Sky Caption Char"/>
    <w:basedOn w:val="CaptionChar"/>
    <w:link w:val="SkyCaption"/>
    <w:semiHidden/>
    <w:rsid w:val="00B54A21"/>
    <w:rPr>
      <w:rFonts w:ascii="Sky Text Medium" w:hAnsi="Sky Text Medium"/>
      <w:b/>
      <w:bCs/>
      <w:color w:val="CC3300"/>
      <w:sz w:val="18"/>
      <w:szCs w:val="18"/>
    </w:rPr>
  </w:style>
  <w:style w:type="numbering" w:customStyle="1" w:styleId="SkyNumberedandLetteredBulletList">
    <w:name w:val="_Sky Numbered and Lettered Bullet List"/>
    <w:uiPriority w:val="99"/>
    <w:rsid w:val="00C97A68"/>
    <w:pPr>
      <w:numPr>
        <w:numId w:val="5"/>
      </w:numPr>
    </w:pPr>
  </w:style>
  <w:style w:type="numbering" w:customStyle="1" w:styleId="SkyBulletList">
    <w:name w:val="_Sky Bullet List"/>
    <w:uiPriority w:val="99"/>
    <w:rsid w:val="006B147B"/>
    <w:pPr>
      <w:numPr>
        <w:numId w:val="8"/>
      </w:numPr>
    </w:pPr>
  </w:style>
  <w:style w:type="paragraph" w:customStyle="1" w:styleId="SkyCaptionText">
    <w:name w:val="_Sky Caption Text"/>
    <w:basedOn w:val="Caption"/>
    <w:link w:val="SkyCaptionTextChar"/>
    <w:rsid w:val="009D31B3"/>
    <w:pPr>
      <w:keepNext/>
    </w:pPr>
    <w:rPr>
      <w:b/>
    </w:rPr>
  </w:style>
  <w:style w:type="character" w:customStyle="1" w:styleId="SkyCaptionTextChar">
    <w:name w:val="_Sky Caption Text Char"/>
    <w:basedOn w:val="CaptionChar"/>
    <w:link w:val="SkyCaptionText"/>
    <w:rsid w:val="009D31B3"/>
    <w:rPr>
      <w:rFonts w:ascii="Sky Text Medium" w:hAnsi="Sky Text Medium"/>
      <w:b/>
      <w:bCs/>
      <w:color w:val="0092D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303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ibrary/Application%20Support/Microsoft/Office365/User%20Content.localized/Templates.localized/Sky%20-%20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1EDC5-5E30-8D43-BA6D-8E32A7582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Sky - Memo.dotx</Template>
  <TotalTime>6</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2320</CharactersWithSpaces>
  <SharedDoc>false</SharedDoc>
  <HLinks>
    <vt:vector size="42" baseType="variant">
      <vt:variant>
        <vt:i4>2031673</vt:i4>
      </vt:variant>
      <vt:variant>
        <vt:i4>38</vt:i4>
      </vt:variant>
      <vt:variant>
        <vt:i4>0</vt:i4>
      </vt:variant>
      <vt:variant>
        <vt:i4>5</vt:i4>
      </vt:variant>
      <vt:variant>
        <vt:lpwstr/>
      </vt:variant>
      <vt:variant>
        <vt:lpwstr>_Toc260992253</vt:lpwstr>
      </vt:variant>
      <vt:variant>
        <vt:i4>2031673</vt:i4>
      </vt:variant>
      <vt:variant>
        <vt:i4>32</vt:i4>
      </vt:variant>
      <vt:variant>
        <vt:i4>0</vt:i4>
      </vt:variant>
      <vt:variant>
        <vt:i4>5</vt:i4>
      </vt:variant>
      <vt:variant>
        <vt:lpwstr/>
      </vt:variant>
      <vt:variant>
        <vt:lpwstr>_Toc260992252</vt:lpwstr>
      </vt:variant>
      <vt:variant>
        <vt:i4>2031673</vt:i4>
      </vt:variant>
      <vt:variant>
        <vt:i4>26</vt:i4>
      </vt:variant>
      <vt:variant>
        <vt:i4>0</vt:i4>
      </vt:variant>
      <vt:variant>
        <vt:i4>5</vt:i4>
      </vt:variant>
      <vt:variant>
        <vt:lpwstr/>
      </vt:variant>
      <vt:variant>
        <vt:lpwstr>_Toc260992251</vt:lpwstr>
      </vt:variant>
      <vt:variant>
        <vt:i4>2031673</vt:i4>
      </vt:variant>
      <vt:variant>
        <vt:i4>20</vt:i4>
      </vt:variant>
      <vt:variant>
        <vt:i4>0</vt:i4>
      </vt:variant>
      <vt:variant>
        <vt:i4>5</vt:i4>
      </vt:variant>
      <vt:variant>
        <vt:lpwstr/>
      </vt:variant>
      <vt:variant>
        <vt:lpwstr>_Toc260992250</vt:lpwstr>
      </vt:variant>
      <vt:variant>
        <vt:i4>1966137</vt:i4>
      </vt:variant>
      <vt:variant>
        <vt:i4>14</vt:i4>
      </vt:variant>
      <vt:variant>
        <vt:i4>0</vt:i4>
      </vt:variant>
      <vt:variant>
        <vt:i4>5</vt:i4>
      </vt:variant>
      <vt:variant>
        <vt:lpwstr/>
      </vt:variant>
      <vt:variant>
        <vt:lpwstr>_Toc260992249</vt:lpwstr>
      </vt:variant>
      <vt:variant>
        <vt:i4>1966137</vt:i4>
      </vt:variant>
      <vt:variant>
        <vt:i4>8</vt:i4>
      </vt:variant>
      <vt:variant>
        <vt:i4>0</vt:i4>
      </vt:variant>
      <vt:variant>
        <vt:i4>5</vt:i4>
      </vt:variant>
      <vt:variant>
        <vt:lpwstr/>
      </vt:variant>
      <vt:variant>
        <vt:lpwstr>_Toc260992248</vt:lpwstr>
      </vt:variant>
      <vt:variant>
        <vt:i4>1966137</vt:i4>
      </vt:variant>
      <vt:variant>
        <vt:i4>2</vt:i4>
      </vt:variant>
      <vt:variant>
        <vt:i4>0</vt:i4>
      </vt:variant>
      <vt:variant>
        <vt:i4>5</vt:i4>
      </vt:variant>
      <vt:variant>
        <vt:lpwstr/>
      </vt:variant>
      <vt:variant>
        <vt:lpwstr>_Toc260992247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Manhas, Gursharanjit</cp:lastModifiedBy>
  <cp:revision>2</cp:revision>
  <cp:lastPrinted>2004-02-23T12:18:00Z</cp:lastPrinted>
  <dcterms:created xsi:type="dcterms:W3CDTF">2020-10-05T10:11:00Z</dcterms:created>
  <dcterms:modified xsi:type="dcterms:W3CDTF">2020-11-26T10:08:00Z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TC011809681033</vt:lpwstr>
  </property>
</Properties>
</file>